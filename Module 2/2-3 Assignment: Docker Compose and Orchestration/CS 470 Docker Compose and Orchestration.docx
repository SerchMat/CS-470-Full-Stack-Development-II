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6CA2B" w14:textId="7113373E" w:rsidR="00E81978" w:rsidRDefault="0029413F">
      <w:pPr>
        <w:pStyle w:val="Title"/>
      </w:pPr>
      <w:sdt>
        <w:sdtPr>
          <w:alias w:val="Title:"/>
          <w:tag w:val="Title:"/>
          <w:id w:val="726351117"/>
          <w:placeholder>
            <w:docPart w:val="EF4B859FE300474FA132682E59DE1F2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>
            <w:t>Docker Compose and Orchestration</w:t>
          </w:r>
          <w:r>
            <w:br/>
            <w:t>CS 470 Full Stack Development II</w:t>
          </w:r>
        </w:sdtContent>
      </w:sdt>
    </w:p>
    <w:p w14:paraId="7136854C" w14:textId="21C427C1" w:rsidR="00B823AA" w:rsidRDefault="0029413F" w:rsidP="00B823AA">
      <w:pPr>
        <w:pStyle w:val="Title2"/>
      </w:pPr>
      <w:r>
        <w:t xml:space="preserve">Sergio </w:t>
      </w:r>
      <w:proofErr w:type="spellStart"/>
      <w:r>
        <w:t>Mateos</w:t>
      </w:r>
      <w:proofErr w:type="spellEnd"/>
    </w:p>
    <w:p w14:paraId="53A49EDB" w14:textId="7187D73A" w:rsidR="00E81978" w:rsidRDefault="0029413F" w:rsidP="00B823AA">
      <w:pPr>
        <w:pStyle w:val="Title2"/>
      </w:pPr>
      <w:r>
        <w:t>Southern New Hampshire University</w:t>
      </w:r>
    </w:p>
    <w:p w14:paraId="0358AFCE" w14:textId="7C5D1C51" w:rsidR="0029413F" w:rsidRDefault="0029413F">
      <w:r>
        <w:br w:type="page"/>
      </w:r>
    </w:p>
    <w:p w14:paraId="1B144F42" w14:textId="45EC694D" w:rsidR="0029413F" w:rsidRDefault="0029413F" w:rsidP="0029413F">
      <w:pPr>
        <w:pStyle w:val="Title2"/>
        <w:numPr>
          <w:ilvl w:val="0"/>
          <w:numId w:val="16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E4AC754" wp14:editId="6115D712">
            <wp:simplePos x="0" y="0"/>
            <wp:positionH relativeFrom="column">
              <wp:posOffset>180975</wp:posOffset>
            </wp:positionH>
            <wp:positionV relativeFrom="paragraph">
              <wp:posOffset>361950</wp:posOffset>
            </wp:positionV>
            <wp:extent cx="5943600" cy="2376170"/>
            <wp:effectExtent l="0" t="0" r="0" b="5080"/>
            <wp:wrapTight wrapText="bothSides">
              <wp:wrapPolygon edited="0">
                <wp:start x="0" y="0"/>
                <wp:lineTo x="0" y="21473"/>
                <wp:lineTo x="21531" y="21473"/>
                <wp:lineTo x="21531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Create a shared network.</w:t>
      </w:r>
    </w:p>
    <w:p w14:paraId="565947B6" w14:textId="7F99AF70" w:rsidR="0029413F" w:rsidRDefault="0029413F" w:rsidP="0029413F">
      <w:pPr>
        <w:pStyle w:val="Title2"/>
        <w:ind w:left="720"/>
        <w:jc w:val="left"/>
      </w:pPr>
    </w:p>
    <w:p w14:paraId="3E6E4C52" w14:textId="11AB9444" w:rsidR="0029413F" w:rsidRDefault="00F72E61" w:rsidP="0029413F">
      <w:pPr>
        <w:pStyle w:val="Title2"/>
        <w:numPr>
          <w:ilvl w:val="0"/>
          <w:numId w:val="16"/>
        </w:numPr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C0C3F2" wp14:editId="072CE8B9">
            <wp:simplePos x="0" y="0"/>
            <wp:positionH relativeFrom="column">
              <wp:posOffset>219075</wp:posOffset>
            </wp:positionH>
            <wp:positionV relativeFrom="paragraph">
              <wp:posOffset>455295</wp:posOffset>
            </wp:positionV>
            <wp:extent cx="5943600" cy="3586480"/>
            <wp:effectExtent l="0" t="0" r="0" b="0"/>
            <wp:wrapTight wrapText="bothSides">
              <wp:wrapPolygon edited="0">
                <wp:start x="0" y="0"/>
                <wp:lineTo x="0" y="21455"/>
                <wp:lineTo x="21531" y="21455"/>
                <wp:lineTo x="21531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 docker-</w:t>
      </w:r>
      <w:proofErr w:type="spellStart"/>
      <w:r>
        <w:t>compose.yml</w:t>
      </w:r>
      <w:proofErr w:type="spellEnd"/>
      <w:r>
        <w:t>.</w:t>
      </w:r>
    </w:p>
    <w:p w14:paraId="50E4369F" w14:textId="6A3997AA" w:rsidR="00F72E61" w:rsidRDefault="00F72E61" w:rsidP="00F72E61">
      <w:r>
        <w:br w:type="page"/>
      </w:r>
    </w:p>
    <w:p w14:paraId="35AADBCE" w14:textId="06A89353" w:rsidR="00F72E61" w:rsidRDefault="00AD59C0" w:rsidP="0029413F">
      <w:pPr>
        <w:pStyle w:val="Title2"/>
        <w:numPr>
          <w:ilvl w:val="0"/>
          <w:numId w:val="16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DE4DF21" wp14:editId="17AE34A7">
            <wp:simplePos x="0" y="0"/>
            <wp:positionH relativeFrom="column">
              <wp:posOffset>76200</wp:posOffset>
            </wp:positionH>
            <wp:positionV relativeFrom="paragraph">
              <wp:posOffset>352425</wp:posOffset>
            </wp:positionV>
            <wp:extent cx="5943600" cy="3575685"/>
            <wp:effectExtent l="0" t="0" r="0" b="5715"/>
            <wp:wrapTight wrapText="bothSides">
              <wp:wrapPolygon edited="0">
                <wp:start x="0" y="0"/>
                <wp:lineTo x="0" y="21519"/>
                <wp:lineTo x="21531" y="21519"/>
                <wp:lineTo x="21531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Edit </w:t>
      </w:r>
      <w:r w:rsidRPr="00AD59C0">
        <w:t>server/datasources.development.js</w:t>
      </w:r>
      <w:r>
        <w:t>.</w:t>
      </w:r>
    </w:p>
    <w:p w14:paraId="298EFB5E" w14:textId="0C49CF76" w:rsidR="00AD59C0" w:rsidRDefault="00AD59C0" w:rsidP="00AD59C0">
      <w:pPr>
        <w:pStyle w:val="Title2"/>
        <w:ind w:left="720"/>
        <w:jc w:val="left"/>
      </w:pPr>
    </w:p>
    <w:p w14:paraId="61088C6C" w14:textId="02660122" w:rsidR="00AD59C0" w:rsidRDefault="000D7A52" w:rsidP="0029413F">
      <w:pPr>
        <w:pStyle w:val="Title2"/>
        <w:numPr>
          <w:ilvl w:val="0"/>
          <w:numId w:val="16"/>
        </w:num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D10DFA" wp14:editId="1E462469">
            <wp:simplePos x="0" y="0"/>
            <wp:positionH relativeFrom="margin">
              <wp:align>right</wp:align>
            </wp:positionH>
            <wp:positionV relativeFrom="paragraph">
              <wp:posOffset>343535</wp:posOffset>
            </wp:positionV>
            <wp:extent cx="5943600" cy="3319145"/>
            <wp:effectExtent l="0" t="0" r="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docker-compose up.</w:t>
      </w:r>
    </w:p>
    <w:p w14:paraId="4B33B600" w14:textId="03EF8653" w:rsidR="000D7A52" w:rsidRDefault="000D7A52" w:rsidP="000D7A52">
      <w:pPr>
        <w:pStyle w:val="ListParagraph"/>
      </w:pPr>
    </w:p>
    <w:p w14:paraId="1700CEC9" w14:textId="05637D32" w:rsidR="000D7A52" w:rsidRDefault="000D7A52" w:rsidP="000D7A52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4C68D9A" wp14:editId="1561B60A">
            <wp:simplePos x="0" y="0"/>
            <wp:positionH relativeFrom="column">
              <wp:posOffset>161925</wp:posOffset>
            </wp:positionH>
            <wp:positionV relativeFrom="paragraph">
              <wp:posOffset>0</wp:posOffset>
            </wp:positionV>
            <wp:extent cx="5943600" cy="3288030"/>
            <wp:effectExtent l="0" t="0" r="0" b="7620"/>
            <wp:wrapTopAndBottom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689BA" w14:textId="55FA3B2F" w:rsidR="000D7A52" w:rsidRDefault="000D7A52" w:rsidP="0029413F">
      <w:pPr>
        <w:pStyle w:val="Title2"/>
        <w:numPr>
          <w:ilvl w:val="0"/>
          <w:numId w:val="16"/>
        </w:numPr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5AC320" wp14:editId="1690FA43">
            <wp:simplePos x="0" y="0"/>
            <wp:positionH relativeFrom="column">
              <wp:posOffset>171450</wp:posOffset>
            </wp:positionH>
            <wp:positionV relativeFrom="paragraph">
              <wp:posOffset>392430</wp:posOffset>
            </wp:positionV>
            <wp:extent cx="5943600" cy="3425825"/>
            <wp:effectExtent l="0" t="0" r="0" b="3175"/>
            <wp:wrapTopAndBottom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Docker Dashboard app</w:t>
      </w:r>
    </w:p>
    <w:p w14:paraId="2B1AB4BB" w14:textId="3904D37B" w:rsidR="000D7A52" w:rsidRDefault="000D7A52" w:rsidP="000D7A52">
      <w:r>
        <w:br w:type="page"/>
      </w:r>
    </w:p>
    <w:p w14:paraId="42987A0E" w14:textId="7C6BFF13" w:rsidR="000D7A52" w:rsidRDefault="00C651D2" w:rsidP="0029413F">
      <w:pPr>
        <w:pStyle w:val="Title2"/>
        <w:numPr>
          <w:ilvl w:val="0"/>
          <w:numId w:val="16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1D3056D" wp14:editId="7733A842">
            <wp:simplePos x="0" y="0"/>
            <wp:positionH relativeFrom="column">
              <wp:posOffset>161925</wp:posOffset>
            </wp:positionH>
            <wp:positionV relativeFrom="paragraph">
              <wp:posOffset>352425</wp:posOffset>
            </wp:positionV>
            <wp:extent cx="5943600" cy="5135245"/>
            <wp:effectExtent l="0" t="0" r="0" b="8255"/>
            <wp:wrapTopAndBottom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Loop Back</w:t>
      </w:r>
    </w:p>
    <w:p w14:paraId="5EAB51F6" w14:textId="0ACBABC2" w:rsidR="00C651D2" w:rsidRDefault="00C651D2" w:rsidP="00C651D2">
      <w:pPr>
        <w:pStyle w:val="Title2"/>
        <w:ind w:left="720"/>
        <w:jc w:val="left"/>
      </w:pPr>
    </w:p>
    <w:p w14:paraId="4288EA33" w14:textId="198D6D43" w:rsidR="00C651D2" w:rsidRDefault="00C651D2" w:rsidP="00C651D2">
      <w:pPr>
        <w:pStyle w:val="Title2"/>
        <w:ind w:left="720"/>
        <w:jc w:val="left"/>
      </w:pPr>
    </w:p>
    <w:p w14:paraId="61A568CC" w14:textId="21B24290" w:rsidR="00C651D2" w:rsidRDefault="00C651D2" w:rsidP="00C651D2">
      <w:pPr>
        <w:pStyle w:val="Title2"/>
        <w:ind w:left="720"/>
        <w:jc w:val="left"/>
      </w:pPr>
    </w:p>
    <w:p w14:paraId="4EB049BB" w14:textId="5C096658" w:rsidR="00C651D2" w:rsidRDefault="00C651D2" w:rsidP="00C651D2">
      <w:pPr>
        <w:pStyle w:val="Title2"/>
        <w:ind w:left="720"/>
        <w:jc w:val="left"/>
      </w:pPr>
    </w:p>
    <w:p w14:paraId="6FA82EE2" w14:textId="221B8A0A" w:rsidR="00C651D2" w:rsidRDefault="00C651D2" w:rsidP="00C651D2">
      <w:pPr>
        <w:pStyle w:val="Title2"/>
        <w:ind w:left="720"/>
        <w:jc w:val="left"/>
      </w:pPr>
    </w:p>
    <w:p w14:paraId="158B77E1" w14:textId="2282A8D7" w:rsidR="00C651D2" w:rsidRDefault="00C651D2" w:rsidP="00C651D2">
      <w:pPr>
        <w:pStyle w:val="Title2"/>
        <w:ind w:left="720"/>
        <w:jc w:val="left"/>
      </w:pPr>
    </w:p>
    <w:p w14:paraId="0993F921" w14:textId="0CC9233C" w:rsidR="00C651D2" w:rsidRDefault="00C651D2" w:rsidP="00C651D2">
      <w:pPr>
        <w:pStyle w:val="Title2"/>
        <w:ind w:left="720"/>
        <w:jc w:val="left"/>
      </w:pPr>
    </w:p>
    <w:p w14:paraId="1B5969C6" w14:textId="503B9484" w:rsidR="00C651D2" w:rsidRDefault="00C651D2" w:rsidP="00C651D2">
      <w:pPr>
        <w:pStyle w:val="Title2"/>
        <w:ind w:left="720"/>
        <w:jc w:val="left"/>
      </w:pPr>
    </w:p>
    <w:p w14:paraId="18BD5FA7" w14:textId="35DA9785" w:rsidR="00C651D2" w:rsidRDefault="00C651D2" w:rsidP="00C651D2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1B15F3B" wp14:editId="71C536F7">
            <wp:simplePos x="0" y="0"/>
            <wp:positionH relativeFrom="margin">
              <wp:align>right</wp:align>
            </wp:positionH>
            <wp:positionV relativeFrom="paragraph">
              <wp:posOffset>676275</wp:posOffset>
            </wp:positionV>
            <wp:extent cx="5943600" cy="5149850"/>
            <wp:effectExtent l="0" t="0" r="0" b="0"/>
            <wp:wrapTopAndBottom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7DB67B51" w14:textId="681AB08E" w:rsidR="00C651D2" w:rsidRDefault="00983BAD" w:rsidP="0029413F">
      <w:pPr>
        <w:pStyle w:val="Title2"/>
        <w:numPr>
          <w:ilvl w:val="0"/>
          <w:numId w:val="16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0A96377" wp14:editId="360D9F37">
            <wp:simplePos x="0" y="0"/>
            <wp:positionH relativeFrom="column">
              <wp:posOffset>123825</wp:posOffset>
            </wp:positionH>
            <wp:positionV relativeFrom="paragraph">
              <wp:posOffset>352425</wp:posOffset>
            </wp:positionV>
            <wp:extent cx="5943600" cy="5515610"/>
            <wp:effectExtent l="0" t="0" r="0" b="8890"/>
            <wp:wrapTopAndBottom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51D2">
        <w:t>Stored</w:t>
      </w:r>
    </w:p>
    <w:p w14:paraId="310C3F03" w14:textId="62F42AD3" w:rsidR="00983BAD" w:rsidRDefault="00983BAD">
      <w:r>
        <w:br w:type="page"/>
      </w:r>
    </w:p>
    <w:p w14:paraId="4C1BC86D" w14:textId="685F5462" w:rsidR="00C651D2" w:rsidRPr="00983BAD" w:rsidRDefault="00983BAD" w:rsidP="00983BAD">
      <w:pPr>
        <w:pStyle w:val="Title2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Front End</w:t>
      </w:r>
    </w:p>
    <w:p w14:paraId="47D27DD6" w14:textId="24A11DDF" w:rsidR="00C651D2" w:rsidRDefault="005C17D7" w:rsidP="0029413F">
      <w:pPr>
        <w:pStyle w:val="Title2"/>
        <w:numPr>
          <w:ilvl w:val="0"/>
          <w:numId w:val="16"/>
        </w:numPr>
        <w:jc w:val="left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37783A5" wp14:editId="5403C1F0">
            <wp:simplePos x="0" y="0"/>
            <wp:positionH relativeFrom="margin">
              <wp:align>right</wp:align>
            </wp:positionH>
            <wp:positionV relativeFrom="paragraph">
              <wp:posOffset>399415</wp:posOffset>
            </wp:positionV>
            <wp:extent cx="5943600" cy="268986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docker-</w:t>
      </w:r>
      <w:proofErr w:type="spellStart"/>
      <w:r>
        <w:t>compose.yml</w:t>
      </w:r>
      <w:proofErr w:type="spellEnd"/>
      <w:r>
        <w:t>.</w:t>
      </w:r>
    </w:p>
    <w:p w14:paraId="4C3B4F5B" w14:textId="2E76F4FB" w:rsidR="005C17D7" w:rsidRDefault="005C17D7" w:rsidP="005C17D7">
      <w:pPr>
        <w:pStyle w:val="Title2"/>
        <w:ind w:left="720"/>
        <w:jc w:val="left"/>
      </w:pPr>
    </w:p>
    <w:p w14:paraId="1B5FD53A" w14:textId="70DE73B0" w:rsidR="005C17D7" w:rsidRDefault="005C17D7" w:rsidP="0029413F">
      <w:pPr>
        <w:pStyle w:val="Title2"/>
        <w:numPr>
          <w:ilvl w:val="0"/>
          <w:numId w:val="16"/>
        </w:numPr>
        <w:jc w:val="left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AB685F7" wp14:editId="14159B0E">
            <wp:simplePos x="0" y="0"/>
            <wp:positionH relativeFrom="column">
              <wp:posOffset>247650</wp:posOffset>
            </wp:positionH>
            <wp:positionV relativeFrom="paragraph">
              <wp:posOffset>264795</wp:posOffset>
            </wp:positionV>
            <wp:extent cx="5943600" cy="2753995"/>
            <wp:effectExtent l="0" t="0" r="0" b="825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api-url</w:t>
      </w:r>
      <w:proofErr w:type="spellEnd"/>
      <w:r>
        <w:t>.</w:t>
      </w:r>
    </w:p>
    <w:p w14:paraId="74EABBF2" w14:textId="435AB5F0" w:rsidR="005C17D7" w:rsidRDefault="005C17D7" w:rsidP="005C17D7">
      <w:r>
        <w:br w:type="page"/>
      </w:r>
    </w:p>
    <w:p w14:paraId="324E30C4" w14:textId="320F6765" w:rsidR="00B15C30" w:rsidRDefault="00B15C30" w:rsidP="00B15C30">
      <w:pPr>
        <w:pStyle w:val="Title2"/>
        <w:numPr>
          <w:ilvl w:val="0"/>
          <w:numId w:val="16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07959EE" wp14:editId="15B5F400">
            <wp:simplePos x="0" y="0"/>
            <wp:positionH relativeFrom="column">
              <wp:posOffset>114300</wp:posOffset>
            </wp:positionH>
            <wp:positionV relativeFrom="paragraph">
              <wp:posOffset>342900</wp:posOffset>
            </wp:positionV>
            <wp:extent cx="5943600" cy="1090930"/>
            <wp:effectExtent l="0" t="0" r="0" b="0"/>
            <wp:wrapTopAndBottom/>
            <wp:docPr id="14" name="Picture 1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Question</w:t>
      </w:r>
    </w:p>
    <w:p w14:paraId="13FE5BD8" w14:textId="35059322" w:rsidR="00B15C30" w:rsidRDefault="00B15C30" w:rsidP="00B15C30">
      <w:pPr>
        <w:pStyle w:val="Title2"/>
        <w:numPr>
          <w:ilvl w:val="0"/>
          <w:numId w:val="16"/>
        </w:numPr>
        <w:jc w:val="left"/>
      </w:pPr>
      <w:r>
        <w:t xml:space="preserve">docker </w:t>
      </w:r>
      <w:proofErr w:type="spellStart"/>
      <w:r>
        <w:t>ps</w:t>
      </w:r>
      <w:proofErr w:type="spellEnd"/>
      <w:r>
        <w:t xml:space="preserve"> -a</w:t>
      </w:r>
    </w:p>
    <w:p w14:paraId="2D9EA1A0" w14:textId="16DAC6FA" w:rsidR="00B15C30" w:rsidRDefault="00B15C30" w:rsidP="00B15C30">
      <w:pPr>
        <w:pStyle w:val="Title2"/>
        <w:ind w:left="360"/>
        <w:jc w:val="left"/>
      </w:pPr>
      <w:r>
        <w:rPr>
          <w:noProof/>
        </w:rPr>
        <w:drawing>
          <wp:inline distT="0" distB="0" distL="0" distR="0" wp14:anchorId="62101A05" wp14:editId="32868047">
            <wp:extent cx="5943600" cy="1431925"/>
            <wp:effectExtent l="0" t="0" r="0" b="0"/>
            <wp:docPr id="16" name="Picture 1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alenda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C30">
      <w:headerReference w:type="default" r:id="rId22"/>
      <w:headerReference w:type="first" r:id="rId2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BC47A" w14:textId="77777777" w:rsidR="00B823B9" w:rsidRDefault="00B823B9">
      <w:pPr>
        <w:spacing w:line="240" w:lineRule="auto"/>
      </w:pPr>
      <w:r>
        <w:separator/>
      </w:r>
    </w:p>
    <w:p w14:paraId="4B4D4CDE" w14:textId="77777777" w:rsidR="00B823B9" w:rsidRDefault="00B823B9"/>
  </w:endnote>
  <w:endnote w:type="continuationSeparator" w:id="0">
    <w:p w14:paraId="39A52DA0" w14:textId="77777777" w:rsidR="00B823B9" w:rsidRDefault="00B823B9">
      <w:pPr>
        <w:spacing w:line="240" w:lineRule="auto"/>
      </w:pPr>
      <w:r>
        <w:continuationSeparator/>
      </w:r>
    </w:p>
    <w:p w14:paraId="10D41956" w14:textId="77777777" w:rsidR="00B823B9" w:rsidRDefault="00B823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280F1" w14:textId="77777777" w:rsidR="00B823B9" w:rsidRDefault="00B823B9">
      <w:pPr>
        <w:spacing w:line="240" w:lineRule="auto"/>
      </w:pPr>
      <w:r>
        <w:separator/>
      </w:r>
    </w:p>
    <w:p w14:paraId="261965DC" w14:textId="77777777" w:rsidR="00B823B9" w:rsidRDefault="00B823B9"/>
  </w:footnote>
  <w:footnote w:type="continuationSeparator" w:id="0">
    <w:p w14:paraId="483753F9" w14:textId="77777777" w:rsidR="00B823B9" w:rsidRDefault="00B823B9">
      <w:pPr>
        <w:spacing w:line="240" w:lineRule="auto"/>
      </w:pPr>
      <w:r>
        <w:continuationSeparator/>
      </w:r>
    </w:p>
    <w:p w14:paraId="0D9D611C" w14:textId="77777777" w:rsidR="00B823B9" w:rsidRDefault="00B823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D2F82" w14:textId="73C056BF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196450DA83434F19AF4CF225E1B08AA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29413F">
          <w:rPr>
            <w:rStyle w:val="Strong"/>
          </w:rPr>
          <w:t>DOCKER COMPOSE AND ORCHESTRATION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13CC7" w14:textId="3B08B418" w:rsidR="00E81978" w:rsidRDefault="0029413F">
    <w:pPr>
      <w:pStyle w:val="Header"/>
      <w:rPr>
        <w:rStyle w:val="Strong"/>
      </w:rPr>
    </w:pPr>
    <w:r>
      <w:t>DOCKER COMPOSE AND ORCHESTRATION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9B44C08"/>
    <w:multiLevelType w:val="hybridMultilevel"/>
    <w:tmpl w:val="42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82025391">
    <w:abstractNumId w:val="9"/>
  </w:num>
  <w:num w:numId="2" w16cid:durableId="1959221696">
    <w:abstractNumId w:val="7"/>
  </w:num>
  <w:num w:numId="3" w16cid:durableId="1415056091">
    <w:abstractNumId w:val="6"/>
  </w:num>
  <w:num w:numId="4" w16cid:durableId="1555509839">
    <w:abstractNumId w:val="5"/>
  </w:num>
  <w:num w:numId="5" w16cid:durableId="1254169921">
    <w:abstractNumId w:val="4"/>
  </w:num>
  <w:num w:numId="6" w16cid:durableId="87192072">
    <w:abstractNumId w:val="8"/>
  </w:num>
  <w:num w:numId="7" w16cid:durableId="624242205">
    <w:abstractNumId w:val="3"/>
  </w:num>
  <w:num w:numId="8" w16cid:durableId="1129664721">
    <w:abstractNumId w:val="2"/>
  </w:num>
  <w:num w:numId="9" w16cid:durableId="1193690767">
    <w:abstractNumId w:val="1"/>
  </w:num>
  <w:num w:numId="10" w16cid:durableId="1626084640">
    <w:abstractNumId w:val="0"/>
  </w:num>
  <w:num w:numId="11" w16cid:durableId="2022974342">
    <w:abstractNumId w:val="9"/>
    <w:lvlOverride w:ilvl="0">
      <w:startOverride w:val="1"/>
    </w:lvlOverride>
  </w:num>
  <w:num w:numId="12" w16cid:durableId="188571385">
    <w:abstractNumId w:val="14"/>
  </w:num>
  <w:num w:numId="13" w16cid:durableId="1748304075">
    <w:abstractNumId w:val="12"/>
  </w:num>
  <w:num w:numId="14" w16cid:durableId="1347755984">
    <w:abstractNumId w:val="11"/>
  </w:num>
  <w:num w:numId="15" w16cid:durableId="507410631">
    <w:abstractNumId w:val="13"/>
  </w:num>
  <w:num w:numId="16" w16cid:durableId="434108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3F"/>
    <w:rsid w:val="000D3F41"/>
    <w:rsid w:val="000D7A52"/>
    <w:rsid w:val="0029413F"/>
    <w:rsid w:val="00355DCA"/>
    <w:rsid w:val="00551A02"/>
    <w:rsid w:val="005534FA"/>
    <w:rsid w:val="005C17D7"/>
    <w:rsid w:val="005D3A03"/>
    <w:rsid w:val="008002C0"/>
    <w:rsid w:val="008C5323"/>
    <w:rsid w:val="00983BAD"/>
    <w:rsid w:val="009A6A3B"/>
    <w:rsid w:val="00AD59C0"/>
    <w:rsid w:val="00B15C30"/>
    <w:rsid w:val="00B823AA"/>
    <w:rsid w:val="00B823B9"/>
    <w:rsid w:val="00BA45DB"/>
    <w:rsid w:val="00BF4184"/>
    <w:rsid w:val="00C0601E"/>
    <w:rsid w:val="00C31D30"/>
    <w:rsid w:val="00C651D2"/>
    <w:rsid w:val="00CD6E39"/>
    <w:rsid w:val="00CF6E91"/>
    <w:rsid w:val="00D85B68"/>
    <w:rsid w:val="00E6004D"/>
    <w:rsid w:val="00E81978"/>
    <w:rsid w:val="00F379B7"/>
    <w:rsid w:val="00F525FA"/>
    <w:rsid w:val="00F72E61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C72E1"/>
  <w15:chartTrackingRefBased/>
  <w15:docId w15:val="{80F6944C-6778-45B3-9892-D395442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c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4B859FE300474FA132682E59DE1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728AB-D267-4AEE-95EF-7E1CF490AFB3}"/>
      </w:docPartPr>
      <w:docPartBody>
        <w:p w:rsidR="00000000" w:rsidRDefault="00000000">
          <w:pPr>
            <w:pStyle w:val="EF4B859FE300474FA132682E59DE1F2A"/>
          </w:pPr>
          <w:r>
            <w:t>[Title Here, up to 12 Words, on One to Two Lines]</w:t>
          </w:r>
        </w:p>
      </w:docPartBody>
    </w:docPart>
    <w:docPart>
      <w:docPartPr>
        <w:name w:val="196450DA83434F19AF4CF225E1B08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98056-D346-4A1E-870A-B0FB3EEBA483}"/>
      </w:docPartPr>
      <w:docPartBody>
        <w:p w:rsidR="00000000" w:rsidRDefault="00000000">
          <w:pPr>
            <w:pStyle w:val="196450DA83434F19AF4CF225E1B08AA5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D6"/>
    <w:rsid w:val="00DC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4B859FE300474FA132682E59DE1F2A">
    <w:name w:val="EF4B859FE300474FA132682E59DE1F2A"/>
  </w:style>
  <w:style w:type="paragraph" w:customStyle="1" w:styleId="EAF0CBC01C914C35BD0414857C0D172A">
    <w:name w:val="EAF0CBC01C914C35BD0414857C0D172A"/>
  </w:style>
  <w:style w:type="paragraph" w:customStyle="1" w:styleId="24C4F1D6063C4821B66D5CD96364FB6E">
    <w:name w:val="24C4F1D6063C4821B66D5CD96364FB6E"/>
  </w:style>
  <w:style w:type="paragraph" w:customStyle="1" w:styleId="32373C738F5346EFB86814DE0BCCC475">
    <w:name w:val="32373C738F5346EFB86814DE0BCCC475"/>
  </w:style>
  <w:style w:type="paragraph" w:customStyle="1" w:styleId="902C0CE2E3F84C0698FA17BF0C9AE413">
    <w:name w:val="902C0CE2E3F84C0698FA17BF0C9AE413"/>
  </w:style>
  <w:style w:type="paragraph" w:customStyle="1" w:styleId="FF0294AECFC34D0FA411E6A0E819DA00">
    <w:name w:val="FF0294AECFC34D0FA411E6A0E819DA0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F9BFDACD10DB4378A026B93D45E03BAB">
    <w:name w:val="F9BFDACD10DB4378A026B93D45E03BAB"/>
  </w:style>
  <w:style w:type="paragraph" w:customStyle="1" w:styleId="21C8726C5F8343E188F4ACD4F68ADE39">
    <w:name w:val="21C8726C5F8343E188F4ACD4F68ADE39"/>
  </w:style>
  <w:style w:type="paragraph" w:customStyle="1" w:styleId="F3B9FB08B6404012A712370F0A257874">
    <w:name w:val="F3B9FB08B6404012A712370F0A257874"/>
  </w:style>
  <w:style w:type="paragraph" w:customStyle="1" w:styleId="F2C3127205C24BF582B4F94A168DE80B">
    <w:name w:val="F2C3127205C24BF582B4F94A168DE80B"/>
  </w:style>
  <w:style w:type="paragraph" w:customStyle="1" w:styleId="2BAD896419694889955C7B136F6DEDCE">
    <w:name w:val="2BAD896419694889955C7B136F6DEDCE"/>
  </w:style>
  <w:style w:type="paragraph" w:customStyle="1" w:styleId="B45211587DC34EB283A5A039F213488A">
    <w:name w:val="B45211587DC34EB283A5A039F213488A"/>
  </w:style>
  <w:style w:type="paragraph" w:customStyle="1" w:styleId="6BF7C76259A346AAA69C51CA21639AD4">
    <w:name w:val="6BF7C76259A346AAA69C51CA21639AD4"/>
  </w:style>
  <w:style w:type="paragraph" w:customStyle="1" w:styleId="388F1D8405374F549DF956F81A00D9C8">
    <w:name w:val="388F1D8405374F549DF956F81A00D9C8"/>
  </w:style>
  <w:style w:type="paragraph" w:customStyle="1" w:styleId="74083B3C6FC2469281B19C243EBCDF0C">
    <w:name w:val="74083B3C6FC2469281B19C243EBCDF0C"/>
  </w:style>
  <w:style w:type="paragraph" w:customStyle="1" w:styleId="C4A15AD313584F9F8D5A61C50323C07A">
    <w:name w:val="C4A15AD313584F9F8D5A61C50323C07A"/>
  </w:style>
  <w:style w:type="paragraph" w:customStyle="1" w:styleId="EF37CF2521A64BB689868AC238CEE5C0">
    <w:name w:val="EF37CF2521A64BB689868AC238CEE5C0"/>
  </w:style>
  <w:style w:type="paragraph" w:customStyle="1" w:styleId="E3AA3366FDAF43DF867A727BC95F0681">
    <w:name w:val="E3AA3366FDAF43DF867A727BC95F0681"/>
  </w:style>
  <w:style w:type="paragraph" w:customStyle="1" w:styleId="73A9BAE358D64E0B8FDA8EC9BBD5AA54">
    <w:name w:val="73A9BAE358D64E0B8FDA8EC9BBD5AA54"/>
  </w:style>
  <w:style w:type="paragraph" w:customStyle="1" w:styleId="A5BDF068D9384B68BE75D76C620909E3">
    <w:name w:val="A5BDF068D9384B68BE75D76C620909E3"/>
  </w:style>
  <w:style w:type="paragraph" w:customStyle="1" w:styleId="795A922BEEE845A1819F92B07C71ACBC">
    <w:name w:val="795A922BEEE845A1819F92B07C71ACBC"/>
  </w:style>
  <w:style w:type="paragraph" w:customStyle="1" w:styleId="B909E7151FC34DFCB5EA7D5F75020885">
    <w:name w:val="B909E7151FC34DFCB5EA7D5F75020885"/>
  </w:style>
  <w:style w:type="paragraph" w:customStyle="1" w:styleId="38D7C26F1C9B4CE8B343EF87BD6A452C">
    <w:name w:val="38D7C26F1C9B4CE8B343EF87BD6A452C"/>
  </w:style>
  <w:style w:type="paragraph" w:customStyle="1" w:styleId="C38D66ECFF974DDFADFF8A915D1659C2">
    <w:name w:val="C38D66ECFF974DDFADFF8A915D1659C2"/>
  </w:style>
  <w:style w:type="paragraph" w:customStyle="1" w:styleId="97F569BA04E94349AD7C864CBB87A795">
    <w:name w:val="97F569BA04E94349AD7C864CBB87A795"/>
  </w:style>
  <w:style w:type="paragraph" w:customStyle="1" w:styleId="A50345FD376F40E0AE71FA15C7349E7F">
    <w:name w:val="A50345FD376F40E0AE71FA15C7349E7F"/>
  </w:style>
  <w:style w:type="paragraph" w:customStyle="1" w:styleId="B50F6799AD9B4D4092D51D3249CC6238">
    <w:name w:val="B50F6799AD9B4D4092D51D3249CC6238"/>
  </w:style>
  <w:style w:type="paragraph" w:customStyle="1" w:styleId="F23DBE27BFB74B8D84066B901FB878CF">
    <w:name w:val="F23DBE27BFB74B8D84066B901FB878CF"/>
  </w:style>
  <w:style w:type="paragraph" w:customStyle="1" w:styleId="E83032BB720D47E19BDE82AD32DB4B94">
    <w:name w:val="E83032BB720D47E19BDE82AD32DB4B94"/>
  </w:style>
  <w:style w:type="paragraph" w:customStyle="1" w:styleId="53CAABC554964137A0C7831CCA7812A6">
    <w:name w:val="53CAABC554964137A0C7831CCA7812A6"/>
  </w:style>
  <w:style w:type="paragraph" w:customStyle="1" w:styleId="D236FE76915345608132780C101EB9DB">
    <w:name w:val="D236FE76915345608132780C101EB9DB"/>
  </w:style>
  <w:style w:type="paragraph" w:customStyle="1" w:styleId="D5258505F75146B2A312352CDFA66541">
    <w:name w:val="D5258505F75146B2A312352CDFA66541"/>
  </w:style>
  <w:style w:type="paragraph" w:customStyle="1" w:styleId="EBDF901955644F7F97290FA17967326E">
    <w:name w:val="EBDF901955644F7F97290FA17967326E"/>
  </w:style>
  <w:style w:type="paragraph" w:customStyle="1" w:styleId="C6D906CE466D46799F7E0472E503858B">
    <w:name w:val="C6D906CE466D46799F7E0472E503858B"/>
  </w:style>
  <w:style w:type="paragraph" w:customStyle="1" w:styleId="90B2B658F4D44ADFA574F38EF38B31E3">
    <w:name w:val="90B2B658F4D44ADFA574F38EF38B31E3"/>
  </w:style>
  <w:style w:type="paragraph" w:customStyle="1" w:styleId="1636A2F6E1F2473282E0A9C594015750">
    <w:name w:val="1636A2F6E1F2473282E0A9C594015750"/>
  </w:style>
  <w:style w:type="paragraph" w:customStyle="1" w:styleId="6152CCDB159F4CAAA9F92C17C01349AF">
    <w:name w:val="6152CCDB159F4CAAA9F92C17C01349AF"/>
  </w:style>
  <w:style w:type="paragraph" w:customStyle="1" w:styleId="78C1ACBCF22C4B40ABA076105DFD8338">
    <w:name w:val="78C1ACBCF22C4B40ABA076105DFD8338"/>
  </w:style>
  <w:style w:type="paragraph" w:customStyle="1" w:styleId="09D9703D9AD54233A3B9D866A148B0AC">
    <w:name w:val="09D9703D9AD54233A3B9D866A148B0AC"/>
  </w:style>
  <w:style w:type="paragraph" w:customStyle="1" w:styleId="BF478139831D45ADA5FBE8FFAF7C89E7">
    <w:name w:val="BF478139831D45ADA5FBE8FFAF7C89E7"/>
  </w:style>
  <w:style w:type="paragraph" w:customStyle="1" w:styleId="0E52BB4196B643ED9348DB33698D153B">
    <w:name w:val="0E52BB4196B643ED9348DB33698D153B"/>
  </w:style>
  <w:style w:type="paragraph" w:customStyle="1" w:styleId="CD9B0DDBD0B541309988EDD300B59A23">
    <w:name w:val="CD9B0DDBD0B541309988EDD300B59A23"/>
  </w:style>
  <w:style w:type="paragraph" w:customStyle="1" w:styleId="6DCA397621424576A76DE37BE47123A9">
    <w:name w:val="6DCA397621424576A76DE37BE47123A9"/>
  </w:style>
  <w:style w:type="paragraph" w:customStyle="1" w:styleId="4562A9E6D0AE4D8FBFD7551DE22F604A">
    <w:name w:val="4562A9E6D0AE4D8FBFD7551DE22F604A"/>
  </w:style>
  <w:style w:type="paragraph" w:customStyle="1" w:styleId="63A3B8835750448A8AC5CAE5A48A51D5">
    <w:name w:val="63A3B8835750448A8AC5CAE5A48A51D5"/>
  </w:style>
  <w:style w:type="paragraph" w:customStyle="1" w:styleId="25836709C0D54DA8934CB8D655A4218B">
    <w:name w:val="25836709C0D54DA8934CB8D655A4218B"/>
  </w:style>
  <w:style w:type="paragraph" w:customStyle="1" w:styleId="B0ABDE80A113401C8FC3FCEF82689749">
    <w:name w:val="B0ABDE80A113401C8FC3FCEF82689749"/>
  </w:style>
  <w:style w:type="paragraph" w:customStyle="1" w:styleId="F870EC0669274213BE4C3CF7781D5E3F">
    <w:name w:val="F870EC0669274213BE4C3CF7781D5E3F"/>
  </w:style>
  <w:style w:type="paragraph" w:customStyle="1" w:styleId="D541098F388E4512A61D7D400372FEED">
    <w:name w:val="D541098F388E4512A61D7D400372FEED"/>
  </w:style>
  <w:style w:type="paragraph" w:customStyle="1" w:styleId="58E95CD5132146A8B344C385D0021A48">
    <w:name w:val="58E95CD5132146A8B344C385D0021A48"/>
  </w:style>
  <w:style w:type="paragraph" w:customStyle="1" w:styleId="393D2D26223247D69D2631BE630C2311">
    <w:name w:val="393D2D26223247D69D2631BE630C2311"/>
  </w:style>
  <w:style w:type="paragraph" w:customStyle="1" w:styleId="3DF1A7CFCE304177AA0745DCDBCC8256">
    <w:name w:val="3DF1A7CFCE304177AA0745DCDBCC8256"/>
  </w:style>
  <w:style w:type="paragraph" w:customStyle="1" w:styleId="1A06C30DE80F4082BD4A3A2FD57454EF">
    <w:name w:val="1A06C30DE80F4082BD4A3A2FD57454EF"/>
  </w:style>
  <w:style w:type="paragraph" w:customStyle="1" w:styleId="FDF0887D8FE24B0F903A42A7E07AAAE6">
    <w:name w:val="FDF0887D8FE24B0F903A42A7E07AAAE6"/>
  </w:style>
  <w:style w:type="paragraph" w:customStyle="1" w:styleId="C1279A8D6A0F4FE191C231DF7DCDD604">
    <w:name w:val="C1279A8D6A0F4FE191C231DF7DCDD604"/>
  </w:style>
  <w:style w:type="paragraph" w:customStyle="1" w:styleId="EB8DA8B82DEB40FA8AE49841C06F4DFF">
    <w:name w:val="EB8DA8B82DEB40FA8AE49841C06F4DFF"/>
  </w:style>
  <w:style w:type="paragraph" w:customStyle="1" w:styleId="84BF85856B724A139431EF479ECEAAF2">
    <w:name w:val="84BF85856B724A139431EF479ECEAAF2"/>
  </w:style>
  <w:style w:type="paragraph" w:customStyle="1" w:styleId="7EF43D7EC5A345BC9D9131EBD4FBEACD">
    <w:name w:val="7EF43D7EC5A345BC9D9131EBD4FBEACD"/>
  </w:style>
  <w:style w:type="paragraph" w:customStyle="1" w:styleId="F245B2B5E3CF4DCB8C06479832010253">
    <w:name w:val="F245B2B5E3CF4DCB8C06479832010253"/>
  </w:style>
  <w:style w:type="paragraph" w:customStyle="1" w:styleId="2B30926E0E4D4419BC8F03FC91B1994C">
    <w:name w:val="2B30926E0E4D4419BC8F03FC91B1994C"/>
  </w:style>
  <w:style w:type="paragraph" w:customStyle="1" w:styleId="0D1B4C35E6BC4581AC06AB1C3892C63C">
    <w:name w:val="0D1B4C35E6BC4581AC06AB1C3892C63C"/>
  </w:style>
  <w:style w:type="paragraph" w:customStyle="1" w:styleId="196450DA83434F19AF4CF225E1B08AA5">
    <w:name w:val="196450DA83434F19AF4CF225E1B08AA5"/>
  </w:style>
  <w:style w:type="paragraph" w:customStyle="1" w:styleId="20618AB745464BAFBAB1669DD67475CA">
    <w:name w:val="20618AB745464BAFBAB1669DD67475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DOCKER COMPOSE AND ORCHESTRATION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34</TotalTime>
  <Pages>9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Docker Compose and Orchestration
CS 470 Full Stack Development II</vt:lpstr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Compose and Orchestration
CS 470 Full Stack Development II</dc:title>
  <dc:subject/>
  <dc:creator>SercH MateoS</dc:creator>
  <cp:keywords/>
  <dc:description/>
  <cp:lastModifiedBy>SercH MateoS</cp:lastModifiedBy>
  <cp:revision>3</cp:revision>
  <dcterms:created xsi:type="dcterms:W3CDTF">2023-03-09T21:44:00Z</dcterms:created>
  <dcterms:modified xsi:type="dcterms:W3CDTF">2023-03-10T00:00:00Z</dcterms:modified>
</cp:coreProperties>
</file>