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CCD7" w14:textId="10FF8DAA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6E665DA45E2D446B92B5CB3840F634C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67B89">
            <w:t>Creating the Database</w:t>
          </w:r>
          <w:r w:rsidR="00C67B89">
            <w:br/>
            <w:t>CS 470 Full Stack Development II</w:t>
          </w:r>
        </w:sdtContent>
      </w:sdt>
    </w:p>
    <w:p w14:paraId="00B2136D" w14:textId="1A04DA35" w:rsidR="00B823AA" w:rsidRDefault="00C67B89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4A9FDC5E" w14:textId="7AB6CFD8" w:rsidR="00E81978" w:rsidRDefault="00C67B89" w:rsidP="00B823AA">
      <w:pPr>
        <w:pStyle w:val="Title2"/>
      </w:pPr>
      <w:r>
        <w:t>Southern New Hampshire University</w:t>
      </w:r>
    </w:p>
    <w:p w14:paraId="52507C77" w14:textId="74C3C9C1" w:rsidR="00C67B89" w:rsidRDefault="00C67B89">
      <w:r>
        <w:br w:type="page"/>
      </w:r>
    </w:p>
    <w:p w14:paraId="161FD9DE" w14:textId="16F104F3" w:rsidR="00C67B89" w:rsidRDefault="00C67B89" w:rsidP="00C67B89">
      <w:pPr>
        <w:pStyle w:val="Title2"/>
        <w:numPr>
          <w:ilvl w:val="0"/>
          <w:numId w:val="16"/>
        </w:numPr>
        <w:jc w:val="left"/>
        <w:rPr>
          <w:sz w:val="28"/>
          <w:szCs w:val="28"/>
          <w:u w:val="single"/>
        </w:rPr>
      </w:pPr>
      <w:r w:rsidRPr="00C67B89">
        <w:rPr>
          <w:sz w:val="28"/>
          <w:szCs w:val="28"/>
          <w:u w:val="single"/>
        </w:rPr>
        <w:lastRenderedPageBreak/>
        <w:t>Part One: Creating the Question Table</w:t>
      </w:r>
    </w:p>
    <w:p w14:paraId="37739449" w14:textId="77777777" w:rsidR="00F908C9" w:rsidRDefault="00F908C9" w:rsidP="00F908C9">
      <w:pPr>
        <w:pStyle w:val="Title2"/>
        <w:numPr>
          <w:ilvl w:val="1"/>
          <w:numId w:val="16"/>
        </w:numPr>
        <w:jc w:val="left"/>
        <w:rPr>
          <w:sz w:val="32"/>
          <w:szCs w:val="32"/>
          <w:u w:val="single"/>
        </w:rPr>
      </w:pPr>
      <w:r w:rsidRPr="00F15BA5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4139DC" wp14:editId="395577A0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5943600" cy="1866265"/>
            <wp:effectExtent l="0" t="0" r="0" b="635"/>
            <wp:wrapTopAndBottom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5BA5">
        <w:t>DynamoDB</w:t>
      </w:r>
    </w:p>
    <w:p w14:paraId="680C7362" w14:textId="77777777" w:rsidR="00F908C9" w:rsidRDefault="00F908C9" w:rsidP="00F908C9">
      <w:pPr>
        <w:pStyle w:val="Title2"/>
        <w:jc w:val="left"/>
        <w:rPr>
          <w:sz w:val="32"/>
          <w:szCs w:val="32"/>
          <w:u w:val="single"/>
        </w:rPr>
      </w:pPr>
    </w:p>
    <w:p w14:paraId="40B35FA7" w14:textId="77777777" w:rsidR="00F908C9" w:rsidRDefault="00F908C9" w:rsidP="00F908C9">
      <w:pPr>
        <w:pStyle w:val="Title2"/>
        <w:numPr>
          <w:ilvl w:val="1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DB12A3" wp14:editId="5566C510">
            <wp:simplePos x="0" y="0"/>
            <wp:positionH relativeFrom="column">
              <wp:posOffset>66675</wp:posOffset>
            </wp:positionH>
            <wp:positionV relativeFrom="paragraph">
              <wp:posOffset>342265</wp:posOffset>
            </wp:positionV>
            <wp:extent cx="5943600" cy="4099560"/>
            <wp:effectExtent l="0" t="0" r="0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Creating Table</w:t>
      </w:r>
    </w:p>
    <w:p w14:paraId="3C695678" w14:textId="77777777" w:rsidR="00F908C9" w:rsidRDefault="00F908C9" w:rsidP="00F908C9">
      <w:r>
        <w:br w:type="page"/>
      </w:r>
    </w:p>
    <w:p w14:paraId="37579ECB" w14:textId="779F7296" w:rsidR="00F908C9" w:rsidRPr="00F908C9" w:rsidRDefault="00F908C9" w:rsidP="00F908C9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A2EC73" wp14:editId="1F55D85D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943600" cy="1257935"/>
            <wp:effectExtent l="0" t="0" r="0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5737E" w14:textId="3AFBDF9A" w:rsidR="00F908C9" w:rsidRDefault="00F908C9" w:rsidP="00C67B89">
      <w:pPr>
        <w:pStyle w:val="Title2"/>
        <w:numPr>
          <w:ilvl w:val="0"/>
          <w:numId w:val="16"/>
        </w:numPr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Two: Adding Items and Attributes</w:t>
      </w:r>
    </w:p>
    <w:p w14:paraId="6BBDDB34" w14:textId="6C6728D6" w:rsidR="00F908C9" w:rsidRPr="00733F90" w:rsidRDefault="00733F90" w:rsidP="00F908C9">
      <w:pPr>
        <w:pStyle w:val="Title2"/>
        <w:numPr>
          <w:ilvl w:val="1"/>
          <w:numId w:val="16"/>
        </w:numPr>
        <w:jc w:val="left"/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F924B5" wp14:editId="4C96900E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943600" cy="4090035"/>
            <wp:effectExtent l="0" t="0" r="0" b="5715"/>
            <wp:wrapTopAndBottom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8C9">
        <w:t>Create item.</w:t>
      </w:r>
    </w:p>
    <w:p w14:paraId="60FD5C2F" w14:textId="72C65C73" w:rsidR="00F908C9" w:rsidRPr="00F908C9" w:rsidRDefault="00733F90" w:rsidP="00733F90">
      <w:pPr>
        <w:rPr>
          <w:u w:val="single"/>
        </w:rPr>
      </w:pPr>
      <w:r>
        <w:rPr>
          <w:u w:val="single"/>
        </w:rPr>
        <w:br w:type="page"/>
      </w:r>
    </w:p>
    <w:p w14:paraId="1CBACE16" w14:textId="478B53A3" w:rsidR="00F908C9" w:rsidRPr="00733F90" w:rsidRDefault="00733F90" w:rsidP="00F908C9">
      <w:pPr>
        <w:pStyle w:val="Title2"/>
        <w:numPr>
          <w:ilvl w:val="1"/>
          <w:numId w:val="16"/>
        </w:numPr>
        <w:jc w:val="left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EC5C825" wp14:editId="4714777F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3600" cy="29806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GUID generated.</w:t>
      </w:r>
    </w:p>
    <w:p w14:paraId="6BCF54AF" w14:textId="3BFBD79C" w:rsidR="00733F90" w:rsidRPr="00733F90" w:rsidRDefault="00733F90" w:rsidP="00733F90">
      <w:pPr>
        <w:pStyle w:val="Title2"/>
        <w:jc w:val="left"/>
        <w:rPr>
          <w:u w:val="single"/>
        </w:rPr>
      </w:pPr>
    </w:p>
    <w:p w14:paraId="79D04A01" w14:textId="752535D7" w:rsidR="00733F90" w:rsidRDefault="00733F90" w:rsidP="00F908C9">
      <w:pPr>
        <w:pStyle w:val="Title2"/>
        <w:numPr>
          <w:ilvl w:val="1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404DAA" wp14:editId="2F8F6321">
            <wp:simplePos x="0" y="0"/>
            <wp:positionH relativeFrom="margin">
              <wp:align>right</wp:align>
            </wp:positionH>
            <wp:positionV relativeFrom="paragraph">
              <wp:posOffset>393065</wp:posOffset>
            </wp:positionV>
            <wp:extent cx="5943600" cy="2847975"/>
            <wp:effectExtent l="0" t="0" r="0" b="9525"/>
            <wp:wrapTopAndBottom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3F90">
        <w:t>Question Table</w:t>
      </w:r>
    </w:p>
    <w:p w14:paraId="3316D091" w14:textId="0F5FCE09" w:rsidR="00733F90" w:rsidRPr="00733F90" w:rsidRDefault="00733F90" w:rsidP="002B1AF0">
      <w:r>
        <w:br w:type="page"/>
      </w:r>
    </w:p>
    <w:p w14:paraId="4DFFFFC5" w14:textId="45D284F5" w:rsidR="00F908C9" w:rsidRDefault="00F908C9" w:rsidP="00C67B89">
      <w:pPr>
        <w:pStyle w:val="Title2"/>
        <w:numPr>
          <w:ilvl w:val="0"/>
          <w:numId w:val="16"/>
        </w:numPr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Part Three: Creating the Answer Table</w:t>
      </w:r>
    </w:p>
    <w:p w14:paraId="38439614" w14:textId="28B58497" w:rsidR="00F908C9" w:rsidRPr="0002347C" w:rsidRDefault="0002347C" w:rsidP="00F908C9">
      <w:pPr>
        <w:pStyle w:val="Title2"/>
        <w:numPr>
          <w:ilvl w:val="1"/>
          <w:numId w:val="16"/>
        </w:numPr>
        <w:jc w:val="left"/>
        <w:rPr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C2C554D" wp14:editId="56AC7091">
            <wp:simplePos x="0" y="0"/>
            <wp:positionH relativeFrom="margin">
              <wp:align>right</wp:align>
            </wp:positionH>
            <wp:positionV relativeFrom="paragraph">
              <wp:posOffset>4540885</wp:posOffset>
            </wp:positionV>
            <wp:extent cx="5943600" cy="1315720"/>
            <wp:effectExtent l="0" t="0" r="0" b="0"/>
            <wp:wrapTopAndBottom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21D604C" wp14:editId="2A4C2BEB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4064000"/>
            <wp:effectExtent l="0" t="0" r="0" b="0"/>
            <wp:wrapTopAndBottom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Creatin Table</w:t>
      </w:r>
    </w:p>
    <w:p w14:paraId="069F37E7" w14:textId="1C1B3B7E" w:rsidR="0002347C" w:rsidRPr="0002347C" w:rsidRDefault="0002347C" w:rsidP="0002347C">
      <w:pPr>
        <w:rPr>
          <w:u w:val="single"/>
        </w:rPr>
      </w:pPr>
      <w:r>
        <w:rPr>
          <w:u w:val="single"/>
        </w:rPr>
        <w:br w:type="page"/>
      </w:r>
    </w:p>
    <w:p w14:paraId="5C96A9B9" w14:textId="2B3AD872" w:rsidR="0002347C" w:rsidRPr="00880DAA" w:rsidRDefault="00880DAA" w:rsidP="00F908C9">
      <w:pPr>
        <w:pStyle w:val="Title2"/>
        <w:numPr>
          <w:ilvl w:val="1"/>
          <w:numId w:val="16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2075E20" wp14:editId="0B8E68D5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943600" cy="4085590"/>
            <wp:effectExtent l="0" t="0" r="0" b="0"/>
            <wp:wrapTopAndBottom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DAA">
        <w:t xml:space="preserve">GUID generated. </w:t>
      </w:r>
      <w:r>
        <w:rPr>
          <w:b/>
          <w:bCs/>
        </w:rPr>
        <w:t xml:space="preserve">//Make sure the </w:t>
      </w:r>
      <w:proofErr w:type="spellStart"/>
      <w:r>
        <w:rPr>
          <w:b/>
          <w:bCs/>
        </w:rPr>
        <w:t>questionId</w:t>
      </w:r>
      <w:proofErr w:type="spellEnd"/>
      <w:r>
        <w:rPr>
          <w:b/>
          <w:bCs/>
        </w:rPr>
        <w:t xml:space="preserve"> match the </w:t>
      </w:r>
      <w:proofErr w:type="spellStart"/>
      <w:r>
        <w:rPr>
          <w:b/>
          <w:bCs/>
        </w:rPr>
        <w:t>idfrom</w:t>
      </w:r>
      <w:proofErr w:type="spellEnd"/>
      <w:r>
        <w:rPr>
          <w:b/>
          <w:bCs/>
        </w:rPr>
        <w:t xml:space="preserve"> Question table</w:t>
      </w:r>
    </w:p>
    <w:p w14:paraId="65244B9C" w14:textId="10B1513F" w:rsidR="00880DAA" w:rsidRPr="00880DAA" w:rsidRDefault="00880DAA" w:rsidP="00880DAA">
      <w:r>
        <w:br w:type="page"/>
      </w:r>
    </w:p>
    <w:p w14:paraId="29BA12D2" w14:textId="6D4918A4" w:rsidR="00880DAA" w:rsidRDefault="00880DAA" w:rsidP="00F908C9">
      <w:pPr>
        <w:pStyle w:val="Title2"/>
        <w:numPr>
          <w:ilvl w:val="1"/>
          <w:numId w:val="16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5AE8958" wp14:editId="2D98E8E7">
            <wp:simplePos x="0" y="0"/>
            <wp:positionH relativeFrom="margin">
              <wp:posOffset>-635</wp:posOffset>
            </wp:positionH>
            <wp:positionV relativeFrom="paragraph">
              <wp:posOffset>409575</wp:posOffset>
            </wp:positionV>
            <wp:extent cx="6412865" cy="3086100"/>
            <wp:effectExtent l="0" t="0" r="6985" b="0"/>
            <wp:wrapTopAndBottom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86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Answer Table</w:t>
      </w:r>
    </w:p>
    <w:p w14:paraId="0D7E66A3" w14:textId="3E80C66D" w:rsidR="00880DAA" w:rsidRPr="00880DAA" w:rsidRDefault="00880DAA" w:rsidP="00880DAA">
      <w:pPr>
        <w:pStyle w:val="Title2"/>
        <w:jc w:val="left"/>
      </w:pPr>
    </w:p>
    <w:sectPr w:rsidR="00880DAA" w:rsidRPr="00880DAA">
      <w:headerReference w:type="default" r:id="rId19"/>
      <w:headerReference w:type="first" r:id="rId2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86688" w14:textId="77777777" w:rsidR="00A77430" w:rsidRDefault="00A77430">
      <w:pPr>
        <w:spacing w:line="240" w:lineRule="auto"/>
      </w:pPr>
      <w:r>
        <w:separator/>
      </w:r>
    </w:p>
    <w:p w14:paraId="420245A6" w14:textId="77777777" w:rsidR="00A77430" w:rsidRDefault="00A77430"/>
  </w:endnote>
  <w:endnote w:type="continuationSeparator" w:id="0">
    <w:p w14:paraId="0D80B797" w14:textId="77777777" w:rsidR="00A77430" w:rsidRDefault="00A77430">
      <w:pPr>
        <w:spacing w:line="240" w:lineRule="auto"/>
      </w:pPr>
      <w:r>
        <w:continuationSeparator/>
      </w:r>
    </w:p>
    <w:p w14:paraId="1E0FD82D" w14:textId="77777777" w:rsidR="00A77430" w:rsidRDefault="00A774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09FD" w14:textId="77777777" w:rsidR="00A77430" w:rsidRDefault="00A77430">
      <w:pPr>
        <w:spacing w:line="240" w:lineRule="auto"/>
      </w:pPr>
      <w:r>
        <w:separator/>
      </w:r>
    </w:p>
    <w:p w14:paraId="05A0FA84" w14:textId="77777777" w:rsidR="00A77430" w:rsidRDefault="00A77430"/>
  </w:footnote>
  <w:footnote w:type="continuationSeparator" w:id="0">
    <w:p w14:paraId="13B79467" w14:textId="77777777" w:rsidR="00A77430" w:rsidRDefault="00A77430">
      <w:pPr>
        <w:spacing w:line="240" w:lineRule="auto"/>
      </w:pPr>
      <w:r>
        <w:continuationSeparator/>
      </w:r>
    </w:p>
    <w:p w14:paraId="04C4E0D4" w14:textId="77777777" w:rsidR="00A77430" w:rsidRDefault="00A774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2E62" w14:textId="14216451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EA27A16496C940EB897A0547A09E7E9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67B89">
          <w:rPr>
            <w:rStyle w:val="Strong"/>
          </w:rPr>
          <w:t>CREATING THE DATABASE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3E0D" w14:textId="3E48677C" w:rsidR="00E81978" w:rsidRDefault="00C67B89">
    <w:pPr>
      <w:pStyle w:val="Header"/>
      <w:rPr>
        <w:rStyle w:val="Strong"/>
      </w:rPr>
    </w:pPr>
    <w:r>
      <w:t>CREATING THE DATABASE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DF4898"/>
    <w:multiLevelType w:val="hybridMultilevel"/>
    <w:tmpl w:val="291E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814C4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0582451">
    <w:abstractNumId w:val="9"/>
  </w:num>
  <w:num w:numId="2" w16cid:durableId="731586651">
    <w:abstractNumId w:val="7"/>
  </w:num>
  <w:num w:numId="3" w16cid:durableId="1129861251">
    <w:abstractNumId w:val="6"/>
  </w:num>
  <w:num w:numId="4" w16cid:durableId="1882862162">
    <w:abstractNumId w:val="5"/>
  </w:num>
  <w:num w:numId="5" w16cid:durableId="269513716">
    <w:abstractNumId w:val="4"/>
  </w:num>
  <w:num w:numId="6" w16cid:durableId="790976774">
    <w:abstractNumId w:val="8"/>
  </w:num>
  <w:num w:numId="7" w16cid:durableId="572394555">
    <w:abstractNumId w:val="3"/>
  </w:num>
  <w:num w:numId="8" w16cid:durableId="236091692">
    <w:abstractNumId w:val="2"/>
  </w:num>
  <w:num w:numId="9" w16cid:durableId="1120223659">
    <w:abstractNumId w:val="1"/>
  </w:num>
  <w:num w:numId="10" w16cid:durableId="1296375071">
    <w:abstractNumId w:val="0"/>
  </w:num>
  <w:num w:numId="11" w16cid:durableId="687218684">
    <w:abstractNumId w:val="9"/>
    <w:lvlOverride w:ilvl="0">
      <w:startOverride w:val="1"/>
    </w:lvlOverride>
  </w:num>
  <w:num w:numId="12" w16cid:durableId="1933278254">
    <w:abstractNumId w:val="14"/>
  </w:num>
  <w:num w:numId="13" w16cid:durableId="2068260471">
    <w:abstractNumId w:val="11"/>
  </w:num>
  <w:num w:numId="14" w16cid:durableId="1363357993">
    <w:abstractNumId w:val="10"/>
  </w:num>
  <w:num w:numId="15" w16cid:durableId="1250966429">
    <w:abstractNumId w:val="13"/>
  </w:num>
  <w:num w:numId="16" w16cid:durableId="12387083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89"/>
    <w:rsid w:val="0002347C"/>
    <w:rsid w:val="000D3F41"/>
    <w:rsid w:val="002B1AF0"/>
    <w:rsid w:val="00355DCA"/>
    <w:rsid w:val="00551A02"/>
    <w:rsid w:val="005534FA"/>
    <w:rsid w:val="005D3A03"/>
    <w:rsid w:val="00733F90"/>
    <w:rsid w:val="008002C0"/>
    <w:rsid w:val="00880DAA"/>
    <w:rsid w:val="008C5323"/>
    <w:rsid w:val="009A6A3B"/>
    <w:rsid w:val="00A77430"/>
    <w:rsid w:val="00B823AA"/>
    <w:rsid w:val="00BA45DB"/>
    <w:rsid w:val="00BF4184"/>
    <w:rsid w:val="00C0601E"/>
    <w:rsid w:val="00C31D30"/>
    <w:rsid w:val="00C67B89"/>
    <w:rsid w:val="00CD6E39"/>
    <w:rsid w:val="00CF6E91"/>
    <w:rsid w:val="00D85B68"/>
    <w:rsid w:val="00E6004D"/>
    <w:rsid w:val="00E81978"/>
    <w:rsid w:val="00F15BA5"/>
    <w:rsid w:val="00F379B7"/>
    <w:rsid w:val="00F525FA"/>
    <w:rsid w:val="00F908C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ACDD1"/>
  <w15:chartTrackingRefBased/>
  <w15:docId w15:val="{AED149ED-769C-4FE7-ABD4-E630DED3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665DA45E2D446B92B5CB3840F63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D5E02-2424-4B01-981D-6CD8483D381A}"/>
      </w:docPartPr>
      <w:docPartBody>
        <w:p w:rsidR="00000000" w:rsidRDefault="00000000">
          <w:pPr>
            <w:pStyle w:val="6E665DA45E2D446B92B5CB3840F634C1"/>
          </w:pPr>
          <w:r>
            <w:t>[Title Here, up to 12 Words, on One to Two Lines]</w:t>
          </w:r>
        </w:p>
      </w:docPartBody>
    </w:docPart>
    <w:docPart>
      <w:docPartPr>
        <w:name w:val="EA27A16496C940EB897A0547A09E7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121C-85C8-4D4C-A164-0827D85D6681}"/>
      </w:docPartPr>
      <w:docPartBody>
        <w:p w:rsidR="00000000" w:rsidRDefault="00000000">
          <w:pPr>
            <w:pStyle w:val="EA27A16496C940EB897A0547A09E7E93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2F"/>
    <w:rsid w:val="00E4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665DA45E2D446B92B5CB3840F634C1">
    <w:name w:val="6E665DA45E2D446B92B5CB3840F634C1"/>
  </w:style>
  <w:style w:type="paragraph" w:customStyle="1" w:styleId="B53A832AD92041FFA4B59D679C2940CF">
    <w:name w:val="B53A832AD92041FFA4B59D679C2940CF"/>
  </w:style>
  <w:style w:type="paragraph" w:customStyle="1" w:styleId="C9ABA46EAEBC4FADBE92122B7332DAB1">
    <w:name w:val="C9ABA46EAEBC4FADBE92122B7332DAB1"/>
  </w:style>
  <w:style w:type="paragraph" w:customStyle="1" w:styleId="B70ABEF73E194004AB165F5BECBEBC2F">
    <w:name w:val="B70ABEF73E194004AB165F5BECBEBC2F"/>
  </w:style>
  <w:style w:type="paragraph" w:customStyle="1" w:styleId="AA3081D801C646F883C430DB3F4F31EA">
    <w:name w:val="AA3081D801C646F883C430DB3F4F31EA"/>
  </w:style>
  <w:style w:type="paragraph" w:customStyle="1" w:styleId="48AD08890A1C44589BA406E4199306F5">
    <w:name w:val="48AD08890A1C44589BA406E4199306F5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1DC67DF19CF94CEA82EFAB2A264122B5">
    <w:name w:val="1DC67DF19CF94CEA82EFAB2A264122B5"/>
  </w:style>
  <w:style w:type="paragraph" w:customStyle="1" w:styleId="E4527271C77E4F3C9C5E9DE966A17883">
    <w:name w:val="E4527271C77E4F3C9C5E9DE966A17883"/>
  </w:style>
  <w:style w:type="paragraph" w:customStyle="1" w:styleId="D81B1808F2F749898A792DD28BEFA789">
    <w:name w:val="D81B1808F2F749898A792DD28BEFA789"/>
  </w:style>
  <w:style w:type="paragraph" w:customStyle="1" w:styleId="9192877EE38541C08ED7E64592A508D4">
    <w:name w:val="9192877EE38541C08ED7E64592A508D4"/>
  </w:style>
  <w:style w:type="paragraph" w:customStyle="1" w:styleId="978E9A01EEF9431B914861225F631442">
    <w:name w:val="978E9A01EEF9431B914861225F631442"/>
  </w:style>
  <w:style w:type="paragraph" w:customStyle="1" w:styleId="ACBC2DEA40E64B74B676376AE95AEA45">
    <w:name w:val="ACBC2DEA40E64B74B676376AE95AEA45"/>
  </w:style>
  <w:style w:type="paragraph" w:customStyle="1" w:styleId="339C0DA045844D7D9A60B9DAD019C67C">
    <w:name w:val="339C0DA045844D7D9A60B9DAD019C67C"/>
  </w:style>
  <w:style w:type="paragraph" w:customStyle="1" w:styleId="D27B6294D35E41CD8ABE6EA01955B1E3">
    <w:name w:val="D27B6294D35E41CD8ABE6EA01955B1E3"/>
  </w:style>
  <w:style w:type="paragraph" w:customStyle="1" w:styleId="DECDD69A1D844869A27EC4AF99103DC0">
    <w:name w:val="DECDD69A1D844869A27EC4AF99103DC0"/>
  </w:style>
  <w:style w:type="paragraph" w:customStyle="1" w:styleId="2844F048C1944DDD88EB6998486DF119">
    <w:name w:val="2844F048C1944DDD88EB6998486DF119"/>
  </w:style>
  <w:style w:type="paragraph" w:customStyle="1" w:styleId="A5492593E962438291870A8F8018FF65">
    <w:name w:val="A5492593E962438291870A8F8018FF65"/>
  </w:style>
  <w:style w:type="paragraph" w:customStyle="1" w:styleId="76DE147B11F342DEA76B404092119AB8">
    <w:name w:val="76DE147B11F342DEA76B404092119AB8"/>
  </w:style>
  <w:style w:type="paragraph" w:customStyle="1" w:styleId="8C621F50E5A649428305DFBEDDC1FCBC">
    <w:name w:val="8C621F50E5A649428305DFBEDDC1FCBC"/>
  </w:style>
  <w:style w:type="paragraph" w:customStyle="1" w:styleId="A7576395994A4F81AC75B8BDD62A0580">
    <w:name w:val="A7576395994A4F81AC75B8BDD62A0580"/>
  </w:style>
  <w:style w:type="paragraph" w:customStyle="1" w:styleId="1A68C8422CFB4359A8A610238A75956D">
    <w:name w:val="1A68C8422CFB4359A8A610238A75956D"/>
  </w:style>
  <w:style w:type="paragraph" w:customStyle="1" w:styleId="342645A60A57496AB1E4914526FB924A">
    <w:name w:val="342645A60A57496AB1E4914526FB924A"/>
  </w:style>
  <w:style w:type="paragraph" w:customStyle="1" w:styleId="55E85D4B4BC84089A2CBAD17E6EEBC6D">
    <w:name w:val="55E85D4B4BC84089A2CBAD17E6EEBC6D"/>
  </w:style>
  <w:style w:type="paragraph" w:customStyle="1" w:styleId="D1C8C0313F1C406AB8B97B885BEC686F">
    <w:name w:val="D1C8C0313F1C406AB8B97B885BEC686F"/>
  </w:style>
  <w:style w:type="paragraph" w:customStyle="1" w:styleId="4E35ED07918A49C0A889F7D141A49A58">
    <w:name w:val="4E35ED07918A49C0A889F7D141A49A58"/>
  </w:style>
  <w:style w:type="paragraph" w:customStyle="1" w:styleId="992BB1BED97D43F783CA497DEDB9D53C">
    <w:name w:val="992BB1BED97D43F783CA497DEDB9D53C"/>
  </w:style>
  <w:style w:type="paragraph" w:customStyle="1" w:styleId="090075A1A04D4420A1E6317E7EA4504D">
    <w:name w:val="090075A1A04D4420A1E6317E7EA4504D"/>
  </w:style>
  <w:style w:type="paragraph" w:customStyle="1" w:styleId="F66427F641F44E93B80DB9E0E89E5DB4">
    <w:name w:val="F66427F641F44E93B80DB9E0E89E5DB4"/>
  </w:style>
  <w:style w:type="paragraph" w:customStyle="1" w:styleId="6D3F27BF074241B4907E4F637A455B54">
    <w:name w:val="6D3F27BF074241B4907E4F637A455B54"/>
  </w:style>
  <w:style w:type="paragraph" w:customStyle="1" w:styleId="E4919B66695B48D39334B4EAC6FD54DD">
    <w:name w:val="E4919B66695B48D39334B4EAC6FD54DD"/>
  </w:style>
  <w:style w:type="paragraph" w:customStyle="1" w:styleId="3C4DB5ED2F864CDC96DB2EED81F57FA2">
    <w:name w:val="3C4DB5ED2F864CDC96DB2EED81F57FA2"/>
  </w:style>
  <w:style w:type="paragraph" w:customStyle="1" w:styleId="3251E77CC3644093B8950038414AEBC2">
    <w:name w:val="3251E77CC3644093B8950038414AEBC2"/>
  </w:style>
  <w:style w:type="paragraph" w:customStyle="1" w:styleId="F8E46BB02DA44C0F9E34D7BD1001731C">
    <w:name w:val="F8E46BB02DA44C0F9E34D7BD1001731C"/>
  </w:style>
  <w:style w:type="paragraph" w:customStyle="1" w:styleId="1B19F1ABD4D542389DDEDB0A9366A3C7">
    <w:name w:val="1B19F1ABD4D542389DDEDB0A9366A3C7"/>
  </w:style>
  <w:style w:type="paragraph" w:customStyle="1" w:styleId="4FC8029655404598818F92F7A813ACA3">
    <w:name w:val="4FC8029655404598818F92F7A813ACA3"/>
  </w:style>
  <w:style w:type="paragraph" w:customStyle="1" w:styleId="B866A364C3F34BA8B8D580F528D79DB4">
    <w:name w:val="B866A364C3F34BA8B8D580F528D79DB4"/>
  </w:style>
  <w:style w:type="paragraph" w:customStyle="1" w:styleId="D69A20E4BE034DE698A82E2E1EC9EAE1">
    <w:name w:val="D69A20E4BE034DE698A82E2E1EC9EAE1"/>
  </w:style>
  <w:style w:type="paragraph" w:customStyle="1" w:styleId="8D459B17C5B84C8CB0BDC86B7D0424DB">
    <w:name w:val="8D459B17C5B84C8CB0BDC86B7D0424DB"/>
  </w:style>
  <w:style w:type="paragraph" w:customStyle="1" w:styleId="D0FC43D78B3E4A478D6CE361FFE516C7">
    <w:name w:val="D0FC43D78B3E4A478D6CE361FFE516C7"/>
  </w:style>
  <w:style w:type="paragraph" w:customStyle="1" w:styleId="1710D12FD6884FF18D0515386E80FAB7">
    <w:name w:val="1710D12FD6884FF18D0515386E80FAB7"/>
  </w:style>
  <w:style w:type="paragraph" w:customStyle="1" w:styleId="9A0E4A5AFFF04DB0BC0D4469CFD6A6D2">
    <w:name w:val="9A0E4A5AFFF04DB0BC0D4469CFD6A6D2"/>
  </w:style>
  <w:style w:type="paragraph" w:customStyle="1" w:styleId="9B5C6BAFDFAF42F5818B2F43D9D66083">
    <w:name w:val="9B5C6BAFDFAF42F5818B2F43D9D66083"/>
  </w:style>
  <w:style w:type="paragraph" w:customStyle="1" w:styleId="F430EDB5648C4B5F936204781AFBEB5E">
    <w:name w:val="F430EDB5648C4B5F936204781AFBEB5E"/>
  </w:style>
  <w:style w:type="paragraph" w:customStyle="1" w:styleId="3A27A06B9ADA4BBD8EC8ED4461A0F377">
    <w:name w:val="3A27A06B9ADA4BBD8EC8ED4461A0F377"/>
  </w:style>
  <w:style w:type="paragraph" w:customStyle="1" w:styleId="05873E34AE9C48D4A75213AC82524843">
    <w:name w:val="05873E34AE9C48D4A75213AC82524843"/>
  </w:style>
  <w:style w:type="paragraph" w:customStyle="1" w:styleId="C9A557630DAE4979AA9DC82FE7436A59">
    <w:name w:val="C9A557630DAE4979AA9DC82FE7436A59"/>
  </w:style>
  <w:style w:type="paragraph" w:customStyle="1" w:styleId="875F5ED717424DDA97BB4E9DBFFC9721">
    <w:name w:val="875F5ED717424DDA97BB4E9DBFFC9721"/>
  </w:style>
  <w:style w:type="paragraph" w:customStyle="1" w:styleId="10B87ABC3C004F9A81D9CF1DFC0544DA">
    <w:name w:val="10B87ABC3C004F9A81D9CF1DFC0544DA"/>
  </w:style>
  <w:style w:type="paragraph" w:customStyle="1" w:styleId="E3D73D8F811A40AF8DB178822C70B1AA">
    <w:name w:val="E3D73D8F811A40AF8DB178822C70B1AA"/>
  </w:style>
  <w:style w:type="paragraph" w:customStyle="1" w:styleId="19C862A33C77475D82E954B05A91BA7C">
    <w:name w:val="19C862A33C77475D82E954B05A91BA7C"/>
  </w:style>
  <w:style w:type="paragraph" w:customStyle="1" w:styleId="2A335FE0AE9F4626A8CB7171009620C0">
    <w:name w:val="2A335FE0AE9F4626A8CB7171009620C0"/>
  </w:style>
  <w:style w:type="paragraph" w:customStyle="1" w:styleId="090137BC8D50454FA2F6EDADBDEA389B">
    <w:name w:val="090137BC8D50454FA2F6EDADBDEA389B"/>
  </w:style>
  <w:style w:type="paragraph" w:customStyle="1" w:styleId="097910026DC845E8868746055E899232">
    <w:name w:val="097910026DC845E8868746055E899232"/>
  </w:style>
  <w:style w:type="paragraph" w:customStyle="1" w:styleId="0F5D7F21C4E44FE1ADC3EBB54EF5441A">
    <w:name w:val="0F5D7F21C4E44FE1ADC3EBB54EF5441A"/>
  </w:style>
  <w:style w:type="paragraph" w:customStyle="1" w:styleId="2A42FA22EDF047C182DE0B934A376A77">
    <w:name w:val="2A42FA22EDF047C182DE0B934A376A77"/>
  </w:style>
  <w:style w:type="paragraph" w:customStyle="1" w:styleId="F470B1DC2C95454890F784AC883A5AA9">
    <w:name w:val="F470B1DC2C95454890F784AC883A5AA9"/>
  </w:style>
  <w:style w:type="paragraph" w:customStyle="1" w:styleId="3F941F4A3B5D4F6EA8B2BFA20CAFCF54">
    <w:name w:val="3F941F4A3B5D4F6EA8B2BFA20CAFCF54"/>
  </w:style>
  <w:style w:type="paragraph" w:customStyle="1" w:styleId="B4CBAB8910BE418FA64699F9C2E0161C">
    <w:name w:val="B4CBAB8910BE418FA64699F9C2E0161C"/>
  </w:style>
  <w:style w:type="paragraph" w:customStyle="1" w:styleId="0BB5E381C0874D7982580973204C2DB0">
    <w:name w:val="0BB5E381C0874D7982580973204C2DB0"/>
  </w:style>
  <w:style w:type="paragraph" w:customStyle="1" w:styleId="2734A79DD051462B88D4DFB0C76391FF">
    <w:name w:val="2734A79DD051462B88D4DFB0C76391FF"/>
  </w:style>
  <w:style w:type="paragraph" w:customStyle="1" w:styleId="224F26F6F9A649738753E059F555A868">
    <w:name w:val="224F26F6F9A649738753E059F555A868"/>
  </w:style>
  <w:style w:type="paragraph" w:customStyle="1" w:styleId="EA27A16496C940EB897A0547A09E7E93">
    <w:name w:val="EA27A16496C940EB897A0547A09E7E93"/>
  </w:style>
  <w:style w:type="paragraph" w:customStyle="1" w:styleId="0FA10F974B80486BB29AE2685965B7F3">
    <w:name w:val="0FA10F974B80486BB29AE2685965B7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CREATING THE DATABASE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34</TotalTime>
  <Pages>7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the Database
CS 470 Full Stack Development II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the Database
CS 470 Full Stack Development II</dc:title>
  <dc:subject/>
  <dc:creator>SercH MateoS</dc:creator>
  <cp:keywords/>
  <dc:description/>
  <cp:lastModifiedBy>SercH MateoS</cp:lastModifiedBy>
  <cp:revision>2</cp:revision>
  <dcterms:created xsi:type="dcterms:W3CDTF">2023-03-28T14:11:00Z</dcterms:created>
  <dcterms:modified xsi:type="dcterms:W3CDTF">2023-03-28T15:06:00Z</dcterms:modified>
</cp:coreProperties>
</file>