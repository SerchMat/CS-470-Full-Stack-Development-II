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4B97" w14:textId="10201C24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DE25C159EB154A31B58F2EB38E78FAE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8731A4">
            <w:t>Installation, Mongo Image, and Testing</w:t>
          </w:r>
          <w:r w:rsidR="008731A4">
            <w:br/>
            <w:t>CS 470 Full Stack Development II</w:t>
          </w:r>
        </w:sdtContent>
      </w:sdt>
    </w:p>
    <w:p w14:paraId="479AC190" w14:textId="7A85B3AD" w:rsidR="00B823AA" w:rsidRDefault="008731A4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170085C2" w14:textId="0E652BB0" w:rsidR="00E81978" w:rsidRDefault="008731A4" w:rsidP="00B823AA">
      <w:pPr>
        <w:pStyle w:val="Title2"/>
      </w:pPr>
      <w:r>
        <w:t xml:space="preserve">Southern New Hampshire University </w:t>
      </w:r>
    </w:p>
    <w:p w14:paraId="5A49A573" w14:textId="565D148D" w:rsidR="008731A4" w:rsidRDefault="008731A4">
      <w:r>
        <w:br w:type="page"/>
      </w:r>
    </w:p>
    <w:p w14:paraId="4BCAEA8C" w14:textId="1B4E4B34" w:rsidR="00BB7E17" w:rsidRDefault="00BB7E17" w:rsidP="00BB7E17">
      <w:pPr>
        <w:pStyle w:val="Title2"/>
        <w:numPr>
          <w:ilvl w:val="0"/>
          <w:numId w:val="16"/>
        </w:numPr>
        <w:jc w:val="left"/>
        <w:rPr>
          <w:noProof/>
        </w:rPr>
      </w:pPr>
      <w:r>
        <w:rPr>
          <w:noProof/>
        </w:rPr>
        <w:lastRenderedPageBreak/>
        <w:t>docker pull mongo</w:t>
      </w:r>
    </w:p>
    <w:p w14:paraId="4BEA5504" w14:textId="153C77C1" w:rsidR="008731A4" w:rsidRDefault="00BB7E17" w:rsidP="00B823AA">
      <w:pPr>
        <w:pStyle w:val="Title2"/>
      </w:pPr>
      <w:r>
        <w:rPr>
          <w:noProof/>
        </w:rPr>
        <w:drawing>
          <wp:inline distT="0" distB="0" distL="0" distR="0" wp14:anchorId="27B8D118" wp14:editId="0CA4F2C8">
            <wp:extent cx="5943600" cy="24187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E5195" w14:textId="62A73F00" w:rsidR="00BB7E17" w:rsidRDefault="00BB7E17" w:rsidP="00BB7E17">
      <w:pPr>
        <w:pStyle w:val="Title2"/>
        <w:numPr>
          <w:ilvl w:val="0"/>
          <w:numId w:val="16"/>
        </w:numPr>
        <w:jc w:val="left"/>
      </w:pPr>
      <w:r>
        <w:t xml:space="preserve">docker run -d -p </w:t>
      </w:r>
      <w:r w:rsidRPr="00BB7E17">
        <w:t xml:space="preserve">27017-27019:27017-27019 --name </w:t>
      </w:r>
      <w:proofErr w:type="spellStart"/>
      <w:r w:rsidRPr="00BB7E17">
        <w:t>mongodb</w:t>
      </w:r>
      <w:proofErr w:type="spellEnd"/>
      <w:r w:rsidRPr="00BB7E17">
        <w:t xml:space="preserve"> </w:t>
      </w:r>
      <w:proofErr w:type="gramStart"/>
      <w:r w:rsidRPr="00BB7E17">
        <w:t>mongo</w:t>
      </w:r>
      <w:proofErr w:type="gramEnd"/>
    </w:p>
    <w:p w14:paraId="0F130160" w14:textId="7DF4E194" w:rsidR="00BB7E17" w:rsidRDefault="00BB7E17" w:rsidP="00B823AA">
      <w:pPr>
        <w:pStyle w:val="Title2"/>
      </w:pPr>
      <w:r>
        <w:rPr>
          <w:noProof/>
        </w:rPr>
        <w:drawing>
          <wp:inline distT="0" distB="0" distL="0" distR="0" wp14:anchorId="07D2B0D3" wp14:editId="58E7C510">
            <wp:extent cx="5943600" cy="1591310"/>
            <wp:effectExtent l="0" t="0" r="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DAA3" w14:textId="07C4A8BD" w:rsidR="00BB7E17" w:rsidRDefault="00BB7E17" w:rsidP="00BB7E17">
      <w:pPr>
        <w:pStyle w:val="Title2"/>
        <w:ind w:left="360"/>
      </w:pPr>
    </w:p>
    <w:p w14:paraId="4C2858FE" w14:textId="42EAF54B" w:rsidR="00BB7E17" w:rsidRDefault="00BB7E17">
      <w:r>
        <w:br w:type="page"/>
      </w:r>
    </w:p>
    <w:p w14:paraId="4AD12319" w14:textId="3FD232D5" w:rsidR="00BB7E17" w:rsidRDefault="00BB7E17" w:rsidP="00BB7E17">
      <w:pPr>
        <w:pStyle w:val="ListParagraph"/>
        <w:numPr>
          <w:ilvl w:val="0"/>
          <w:numId w:val="16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6E5700" wp14:editId="69C6B88C">
            <wp:simplePos x="0" y="0"/>
            <wp:positionH relativeFrom="column">
              <wp:posOffset>127055</wp:posOffset>
            </wp:positionH>
            <wp:positionV relativeFrom="paragraph">
              <wp:posOffset>374042</wp:posOffset>
            </wp:positionV>
            <wp:extent cx="5943600" cy="3453130"/>
            <wp:effectExtent l="0" t="0" r="0" b="0"/>
            <wp:wrapThrough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7E17">
        <w:t xml:space="preserve">docker exec -it </w:t>
      </w:r>
      <w:proofErr w:type="spellStart"/>
      <w:r w:rsidRPr="00BB7E17">
        <w:t>mongodb</w:t>
      </w:r>
      <w:proofErr w:type="spellEnd"/>
      <w:r w:rsidRPr="00BB7E17">
        <w:t xml:space="preserve"> bash</w:t>
      </w:r>
    </w:p>
    <w:p w14:paraId="055C78FB" w14:textId="75CFCC01" w:rsidR="00BB7E17" w:rsidRDefault="00BB7E17" w:rsidP="00BB7E17">
      <w:pPr>
        <w:pStyle w:val="ListParagraph"/>
        <w:jc w:val="center"/>
      </w:pPr>
    </w:p>
    <w:p w14:paraId="4BB6758F" w14:textId="6CC1916C" w:rsidR="00BB7E17" w:rsidRDefault="00BB7E17" w:rsidP="00BB7E17">
      <w:pPr>
        <w:pStyle w:val="Title2"/>
        <w:numPr>
          <w:ilvl w:val="0"/>
          <w:numId w:val="16"/>
        </w:num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1BF191" wp14:editId="6409A1F5">
            <wp:simplePos x="0" y="0"/>
            <wp:positionH relativeFrom="column">
              <wp:posOffset>309935</wp:posOffset>
            </wp:positionH>
            <wp:positionV relativeFrom="paragraph">
              <wp:posOffset>378487</wp:posOffset>
            </wp:positionV>
            <wp:extent cx="5741035" cy="1447165"/>
            <wp:effectExtent l="0" t="0" r="0" b="635"/>
            <wp:wrapThrough wrapText="bothSides">
              <wp:wrapPolygon edited="0">
                <wp:start x="0" y="0"/>
                <wp:lineTo x="0" y="21325"/>
                <wp:lineTo x="21502" y="21325"/>
                <wp:lineTo x="21502" y="0"/>
                <wp:lineTo x="0" y="0"/>
              </wp:wrapPolygon>
            </wp:wrapThrough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docker images</w:t>
      </w:r>
    </w:p>
    <w:p w14:paraId="02796D27" w14:textId="44942831" w:rsidR="00BB7E17" w:rsidRDefault="00BB7E17">
      <w:r>
        <w:br w:type="page"/>
      </w:r>
    </w:p>
    <w:p w14:paraId="02D6AFFA" w14:textId="2FD32825" w:rsidR="00BB7E17" w:rsidRDefault="00BB7E17" w:rsidP="00BB7E17">
      <w:pPr>
        <w:pStyle w:val="ListParagraph"/>
        <w:numPr>
          <w:ilvl w:val="0"/>
          <w:numId w:val="16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37FB29" wp14:editId="1048F62A">
            <wp:simplePos x="0" y="0"/>
            <wp:positionH relativeFrom="margin">
              <wp:align>left</wp:align>
            </wp:positionH>
            <wp:positionV relativeFrom="paragraph">
              <wp:posOffset>373518</wp:posOffset>
            </wp:positionV>
            <wp:extent cx="6233795" cy="3552825"/>
            <wp:effectExtent l="0" t="0" r="0" b="9525"/>
            <wp:wrapThrough wrapText="bothSides">
              <wp:wrapPolygon edited="0">
                <wp:start x="0" y="0"/>
                <wp:lineTo x="0" y="21542"/>
                <wp:lineTo x="21519" y="21542"/>
                <wp:lineTo x="21519" y="0"/>
                <wp:lineTo x="0" y="0"/>
              </wp:wrapPolygon>
            </wp:wrapThrough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9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Docker Desktop</w:t>
      </w:r>
    </w:p>
    <w:p w14:paraId="068F7500" w14:textId="51BF37F9" w:rsidR="00BB7E17" w:rsidRDefault="00BB7E17" w:rsidP="00BB7E17">
      <w:pPr>
        <w:ind w:left="360" w:firstLine="0"/>
      </w:pPr>
    </w:p>
    <w:sectPr w:rsidR="00BB7E17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E5F5F" w14:textId="77777777" w:rsidR="00834446" w:rsidRDefault="00834446">
      <w:pPr>
        <w:spacing w:line="240" w:lineRule="auto"/>
      </w:pPr>
      <w:r>
        <w:separator/>
      </w:r>
    </w:p>
    <w:p w14:paraId="009DB142" w14:textId="77777777" w:rsidR="00834446" w:rsidRDefault="00834446"/>
  </w:endnote>
  <w:endnote w:type="continuationSeparator" w:id="0">
    <w:p w14:paraId="41B31967" w14:textId="77777777" w:rsidR="00834446" w:rsidRDefault="00834446">
      <w:pPr>
        <w:spacing w:line="240" w:lineRule="auto"/>
      </w:pPr>
      <w:r>
        <w:continuationSeparator/>
      </w:r>
    </w:p>
    <w:p w14:paraId="0EE25A4A" w14:textId="77777777" w:rsidR="00834446" w:rsidRDefault="008344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5E062" w14:textId="77777777" w:rsidR="00834446" w:rsidRDefault="00834446">
      <w:pPr>
        <w:spacing w:line="240" w:lineRule="auto"/>
      </w:pPr>
      <w:r>
        <w:separator/>
      </w:r>
    </w:p>
    <w:p w14:paraId="0D6DFF53" w14:textId="77777777" w:rsidR="00834446" w:rsidRDefault="00834446"/>
  </w:footnote>
  <w:footnote w:type="continuationSeparator" w:id="0">
    <w:p w14:paraId="2F190BAC" w14:textId="77777777" w:rsidR="00834446" w:rsidRDefault="00834446">
      <w:pPr>
        <w:spacing w:line="240" w:lineRule="auto"/>
      </w:pPr>
      <w:r>
        <w:continuationSeparator/>
      </w:r>
    </w:p>
    <w:p w14:paraId="6EE18E03" w14:textId="77777777" w:rsidR="00834446" w:rsidRDefault="008344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D96A" w14:textId="20C9A3E5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9C53BDD26CE4C93B3671645BED0F4C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731A4">
          <w:rPr>
            <w:rStyle w:val="Strong"/>
          </w:rPr>
          <w:t>installation, mongodb image, and testing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E630D" w14:textId="733ED078" w:rsidR="00E81978" w:rsidRDefault="008731A4">
    <w:pPr>
      <w:pStyle w:val="Header"/>
      <w:rPr>
        <w:rStyle w:val="Strong"/>
      </w:rPr>
    </w:pPr>
    <w:r>
      <w:t>1-3 INSTALLATION, MONGODB IMAGE AND TESTING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E577E7A"/>
    <w:multiLevelType w:val="hybridMultilevel"/>
    <w:tmpl w:val="2EA8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6165476">
    <w:abstractNumId w:val="9"/>
  </w:num>
  <w:num w:numId="2" w16cid:durableId="290988436">
    <w:abstractNumId w:val="7"/>
  </w:num>
  <w:num w:numId="3" w16cid:durableId="1147817397">
    <w:abstractNumId w:val="6"/>
  </w:num>
  <w:num w:numId="4" w16cid:durableId="1141078940">
    <w:abstractNumId w:val="5"/>
  </w:num>
  <w:num w:numId="5" w16cid:durableId="1399668790">
    <w:abstractNumId w:val="4"/>
  </w:num>
  <w:num w:numId="6" w16cid:durableId="1310595189">
    <w:abstractNumId w:val="8"/>
  </w:num>
  <w:num w:numId="7" w16cid:durableId="2022394634">
    <w:abstractNumId w:val="3"/>
  </w:num>
  <w:num w:numId="8" w16cid:durableId="1060403572">
    <w:abstractNumId w:val="2"/>
  </w:num>
  <w:num w:numId="9" w16cid:durableId="1652635144">
    <w:abstractNumId w:val="1"/>
  </w:num>
  <w:num w:numId="10" w16cid:durableId="1922638889">
    <w:abstractNumId w:val="0"/>
  </w:num>
  <w:num w:numId="11" w16cid:durableId="1412384117">
    <w:abstractNumId w:val="9"/>
    <w:lvlOverride w:ilvl="0">
      <w:startOverride w:val="1"/>
    </w:lvlOverride>
  </w:num>
  <w:num w:numId="12" w16cid:durableId="1432822749">
    <w:abstractNumId w:val="14"/>
  </w:num>
  <w:num w:numId="13" w16cid:durableId="1432581051">
    <w:abstractNumId w:val="12"/>
  </w:num>
  <w:num w:numId="14" w16cid:durableId="215550513">
    <w:abstractNumId w:val="11"/>
  </w:num>
  <w:num w:numId="15" w16cid:durableId="1533150982">
    <w:abstractNumId w:val="13"/>
  </w:num>
  <w:num w:numId="16" w16cid:durableId="715660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A4"/>
    <w:rsid w:val="000D3F41"/>
    <w:rsid w:val="00355DCA"/>
    <w:rsid w:val="00551A02"/>
    <w:rsid w:val="005534FA"/>
    <w:rsid w:val="005D3A03"/>
    <w:rsid w:val="008002C0"/>
    <w:rsid w:val="00834446"/>
    <w:rsid w:val="008731A4"/>
    <w:rsid w:val="00873CBE"/>
    <w:rsid w:val="008C5323"/>
    <w:rsid w:val="009A6A3B"/>
    <w:rsid w:val="00B823AA"/>
    <w:rsid w:val="00BA45DB"/>
    <w:rsid w:val="00BB7E17"/>
    <w:rsid w:val="00BF4184"/>
    <w:rsid w:val="00C0601E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F66BE"/>
  <w15:chartTrackingRefBased/>
  <w15:docId w15:val="{5CC1F27C-9831-434C-9131-1CBB0A07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25C159EB154A31B58F2EB38E78F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C436-52E6-476C-8F9D-A449FC6D0E39}"/>
      </w:docPartPr>
      <w:docPartBody>
        <w:p w:rsidR="00000000" w:rsidRDefault="00000000">
          <w:pPr>
            <w:pStyle w:val="DE25C159EB154A31B58F2EB38E78FAE9"/>
          </w:pPr>
          <w:r>
            <w:t>[Title Here, up to 12 Words, on One to Two Lines]</w:t>
          </w:r>
        </w:p>
      </w:docPartBody>
    </w:docPart>
    <w:docPart>
      <w:docPartPr>
        <w:name w:val="C9C53BDD26CE4C93B3671645BED0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307D6-0397-432F-98BA-1F08F2018117}"/>
      </w:docPartPr>
      <w:docPartBody>
        <w:p w:rsidR="00000000" w:rsidRDefault="00000000">
          <w:pPr>
            <w:pStyle w:val="C9C53BDD26CE4C93B3671645BED0F4CC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D0"/>
    <w:rsid w:val="00AE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25C159EB154A31B58F2EB38E78FAE9">
    <w:name w:val="DE25C159EB154A31B58F2EB38E78FAE9"/>
  </w:style>
  <w:style w:type="paragraph" w:customStyle="1" w:styleId="9AC1DDD1E74A4D3099EDB71983144538">
    <w:name w:val="9AC1DDD1E74A4D3099EDB71983144538"/>
  </w:style>
  <w:style w:type="paragraph" w:customStyle="1" w:styleId="B5E510656EF64CDBA66E6A13075C2A9A">
    <w:name w:val="B5E510656EF64CDBA66E6A13075C2A9A"/>
  </w:style>
  <w:style w:type="paragraph" w:customStyle="1" w:styleId="0CFD79F35EC440F1A51AA94227014C2D">
    <w:name w:val="0CFD79F35EC440F1A51AA94227014C2D"/>
  </w:style>
  <w:style w:type="paragraph" w:customStyle="1" w:styleId="6D98377E25574608AD0B302F6D6DCD55">
    <w:name w:val="6D98377E25574608AD0B302F6D6DCD55"/>
  </w:style>
  <w:style w:type="paragraph" w:customStyle="1" w:styleId="2120435DA02C48F0AD92DB8BAB3D1C79">
    <w:name w:val="2120435DA02C48F0AD92DB8BAB3D1C7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B9A917828CD487EA15731BCC6BDC4C9">
    <w:name w:val="4B9A917828CD487EA15731BCC6BDC4C9"/>
  </w:style>
  <w:style w:type="paragraph" w:customStyle="1" w:styleId="1C300389590E437F8673A8EE7427049A">
    <w:name w:val="1C300389590E437F8673A8EE7427049A"/>
  </w:style>
  <w:style w:type="paragraph" w:customStyle="1" w:styleId="0925775BE4624CEC8EE01337494A1893">
    <w:name w:val="0925775BE4624CEC8EE01337494A1893"/>
  </w:style>
  <w:style w:type="paragraph" w:customStyle="1" w:styleId="0071FB2081FD4661B60DF0CA50EBFC99">
    <w:name w:val="0071FB2081FD4661B60DF0CA50EBFC99"/>
  </w:style>
  <w:style w:type="paragraph" w:customStyle="1" w:styleId="4D4EA260FBA54DC6B9099F2E0D357D73">
    <w:name w:val="4D4EA260FBA54DC6B9099F2E0D357D73"/>
  </w:style>
  <w:style w:type="paragraph" w:customStyle="1" w:styleId="4201447B637B4984A2DBB2673E101DE6">
    <w:name w:val="4201447B637B4984A2DBB2673E101DE6"/>
  </w:style>
  <w:style w:type="paragraph" w:customStyle="1" w:styleId="81B77DD3E1854B0DB8AF8669157C7AC1">
    <w:name w:val="81B77DD3E1854B0DB8AF8669157C7AC1"/>
  </w:style>
  <w:style w:type="paragraph" w:customStyle="1" w:styleId="A7F2604CAE8C4DE0B16592AED3E617C7">
    <w:name w:val="A7F2604CAE8C4DE0B16592AED3E617C7"/>
  </w:style>
  <w:style w:type="paragraph" w:customStyle="1" w:styleId="3698FB783E354CA383B27764F83A829B">
    <w:name w:val="3698FB783E354CA383B27764F83A829B"/>
  </w:style>
  <w:style w:type="paragraph" w:customStyle="1" w:styleId="0E3BA1E4308C41D68E56347A9DD26E8B">
    <w:name w:val="0E3BA1E4308C41D68E56347A9DD26E8B"/>
  </w:style>
  <w:style w:type="paragraph" w:customStyle="1" w:styleId="37A7D0A7530B4CE58836676103030DCB">
    <w:name w:val="37A7D0A7530B4CE58836676103030DCB"/>
  </w:style>
  <w:style w:type="paragraph" w:customStyle="1" w:styleId="EE548A1A33A841059899908F2E51D342">
    <w:name w:val="EE548A1A33A841059899908F2E51D342"/>
  </w:style>
  <w:style w:type="paragraph" w:customStyle="1" w:styleId="9D8D19FFCBAD486BB5964DDA3B19784D">
    <w:name w:val="9D8D19FFCBAD486BB5964DDA3B19784D"/>
  </w:style>
  <w:style w:type="paragraph" w:customStyle="1" w:styleId="5C108296C2CD4BC2B04149A11E56B0C6">
    <w:name w:val="5C108296C2CD4BC2B04149A11E56B0C6"/>
  </w:style>
  <w:style w:type="paragraph" w:customStyle="1" w:styleId="5581D06A526440778DAEDDD75F9C76F1">
    <w:name w:val="5581D06A526440778DAEDDD75F9C76F1"/>
  </w:style>
  <w:style w:type="paragraph" w:customStyle="1" w:styleId="9BEAA588A4194CE7A3BF400898E32B2B">
    <w:name w:val="9BEAA588A4194CE7A3BF400898E32B2B"/>
  </w:style>
  <w:style w:type="paragraph" w:customStyle="1" w:styleId="18493FDE51D7485E8DF2F0492F6C592B">
    <w:name w:val="18493FDE51D7485E8DF2F0492F6C592B"/>
  </w:style>
  <w:style w:type="paragraph" w:customStyle="1" w:styleId="57A3B349F3404F159CBB31EAEEC52D9B">
    <w:name w:val="57A3B349F3404F159CBB31EAEEC52D9B"/>
  </w:style>
  <w:style w:type="paragraph" w:customStyle="1" w:styleId="A96230C9A1404EDA8532FBD4B9475421">
    <w:name w:val="A96230C9A1404EDA8532FBD4B9475421"/>
  </w:style>
  <w:style w:type="paragraph" w:customStyle="1" w:styleId="9839356C76A342E283350314218FE1E3">
    <w:name w:val="9839356C76A342E283350314218FE1E3"/>
  </w:style>
  <w:style w:type="paragraph" w:customStyle="1" w:styleId="DDB248117FD048E9A29FC290397C6AA7">
    <w:name w:val="DDB248117FD048E9A29FC290397C6AA7"/>
  </w:style>
  <w:style w:type="paragraph" w:customStyle="1" w:styleId="2C6BDC401620437BBB3BAA939855F27D">
    <w:name w:val="2C6BDC401620437BBB3BAA939855F27D"/>
  </w:style>
  <w:style w:type="paragraph" w:customStyle="1" w:styleId="6D38B1D2D203428DBAD31902E5FDFE53">
    <w:name w:val="6D38B1D2D203428DBAD31902E5FDFE53"/>
  </w:style>
  <w:style w:type="paragraph" w:customStyle="1" w:styleId="16BA98A7275E487BB7297967F65C9A2D">
    <w:name w:val="16BA98A7275E487BB7297967F65C9A2D"/>
  </w:style>
  <w:style w:type="paragraph" w:customStyle="1" w:styleId="86D5DFE390C3464192B6DA18A458845D">
    <w:name w:val="86D5DFE390C3464192B6DA18A458845D"/>
  </w:style>
  <w:style w:type="paragraph" w:customStyle="1" w:styleId="023ECE88EE5947B6BA55781D418A4473">
    <w:name w:val="023ECE88EE5947B6BA55781D418A4473"/>
  </w:style>
  <w:style w:type="paragraph" w:customStyle="1" w:styleId="B2E44D09D0D64A768FFFD2C449B80D7F">
    <w:name w:val="B2E44D09D0D64A768FFFD2C449B80D7F"/>
  </w:style>
  <w:style w:type="paragraph" w:customStyle="1" w:styleId="D940BF73E8C64F94B76B13BBE8582C89">
    <w:name w:val="D940BF73E8C64F94B76B13BBE8582C89"/>
  </w:style>
  <w:style w:type="paragraph" w:customStyle="1" w:styleId="8C9895F5920C48F29C52DBA7526B4683">
    <w:name w:val="8C9895F5920C48F29C52DBA7526B4683"/>
  </w:style>
  <w:style w:type="paragraph" w:customStyle="1" w:styleId="7EEE344B57214DBA94B0B13A71306D3E">
    <w:name w:val="7EEE344B57214DBA94B0B13A71306D3E"/>
  </w:style>
  <w:style w:type="paragraph" w:customStyle="1" w:styleId="2E091D04697047CB96526391B3E58E26">
    <w:name w:val="2E091D04697047CB96526391B3E58E26"/>
  </w:style>
  <w:style w:type="paragraph" w:customStyle="1" w:styleId="3F28B4CC67164DF580FE39FAF9403BFC">
    <w:name w:val="3F28B4CC67164DF580FE39FAF9403BFC"/>
  </w:style>
  <w:style w:type="paragraph" w:customStyle="1" w:styleId="33F47BF83E8342478DF5753C89E180DD">
    <w:name w:val="33F47BF83E8342478DF5753C89E180DD"/>
  </w:style>
  <w:style w:type="paragraph" w:customStyle="1" w:styleId="9A9866AA6E5645C09CE5E0E38DE1BAEA">
    <w:name w:val="9A9866AA6E5645C09CE5E0E38DE1BAEA"/>
  </w:style>
  <w:style w:type="paragraph" w:customStyle="1" w:styleId="FDE7F22D5306407F949399FF38062BA5">
    <w:name w:val="FDE7F22D5306407F949399FF38062BA5"/>
  </w:style>
  <w:style w:type="paragraph" w:customStyle="1" w:styleId="F9D595DDAED44857B27B1CF69574AE18">
    <w:name w:val="F9D595DDAED44857B27B1CF69574AE18"/>
  </w:style>
  <w:style w:type="paragraph" w:customStyle="1" w:styleId="90DDFD0CB49B4640906156C1116A4D50">
    <w:name w:val="90DDFD0CB49B4640906156C1116A4D50"/>
  </w:style>
  <w:style w:type="paragraph" w:customStyle="1" w:styleId="35B785DD23BE4ABEBFC97797DF320D0A">
    <w:name w:val="35B785DD23BE4ABEBFC97797DF320D0A"/>
  </w:style>
  <w:style w:type="paragraph" w:customStyle="1" w:styleId="07EDC174179A439E98ABC40E7F8D7A94">
    <w:name w:val="07EDC174179A439E98ABC40E7F8D7A94"/>
  </w:style>
  <w:style w:type="paragraph" w:customStyle="1" w:styleId="66DB6C2D41784D5EBFE9F2AEAD3A2DB8">
    <w:name w:val="66DB6C2D41784D5EBFE9F2AEAD3A2DB8"/>
  </w:style>
  <w:style w:type="paragraph" w:customStyle="1" w:styleId="A70CBE5E1C164D8C930FF134FD44588D">
    <w:name w:val="A70CBE5E1C164D8C930FF134FD44588D"/>
  </w:style>
  <w:style w:type="paragraph" w:customStyle="1" w:styleId="724320C053224E4BB510155503D94A06">
    <w:name w:val="724320C053224E4BB510155503D94A06"/>
  </w:style>
  <w:style w:type="paragraph" w:customStyle="1" w:styleId="38597CFB94304931851D6688C3708B8E">
    <w:name w:val="38597CFB94304931851D6688C3708B8E"/>
  </w:style>
  <w:style w:type="paragraph" w:customStyle="1" w:styleId="CB39984534584FA290563AC8E61A6ACD">
    <w:name w:val="CB39984534584FA290563AC8E61A6ACD"/>
  </w:style>
  <w:style w:type="paragraph" w:customStyle="1" w:styleId="30D45317B35847E68D287834C6F483B6">
    <w:name w:val="30D45317B35847E68D287834C6F483B6"/>
  </w:style>
  <w:style w:type="paragraph" w:customStyle="1" w:styleId="185E35326A4145E3A1F7503763F77981">
    <w:name w:val="185E35326A4145E3A1F7503763F77981"/>
  </w:style>
  <w:style w:type="paragraph" w:customStyle="1" w:styleId="1370C54799D34E37B88E53C265145E64">
    <w:name w:val="1370C54799D34E37B88E53C265145E64"/>
  </w:style>
  <w:style w:type="paragraph" w:customStyle="1" w:styleId="F8C4951E5FC84A5DA52DE8FFF6DE1E79">
    <w:name w:val="F8C4951E5FC84A5DA52DE8FFF6DE1E79"/>
  </w:style>
  <w:style w:type="paragraph" w:customStyle="1" w:styleId="33724FA3323D481B99072A4155783700">
    <w:name w:val="33724FA3323D481B99072A4155783700"/>
  </w:style>
  <w:style w:type="paragraph" w:customStyle="1" w:styleId="EE27CFCBF156466A947C461EB01C0783">
    <w:name w:val="EE27CFCBF156466A947C461EB01C0783"/>
  </w:style>
  <w:style w:type="paragraph" w:customStyle="1" w:styleId="4175D65C84F5498A981A992BAA86F65F">
    <w:name w:val="4175D65C84F5498A981A992BAA86F65F"/>
  </w:style>
  <w:style w:type="paragraph" w:customStyle="1" w:styleId="EFBCE457BD464116AD5B736D73804C74">
    <w:name w:val="EFBCE457BD464116AD5B736D73804C74"/>
  </w:style>
  <w:style w:type="paragraph" w:customStyle="1" w:styleId="FDAFF7B4881B4CB095F496E3C0284110">
    <w:name w:val="FDAFF7B4881B4CB095F496E3C0284110"/>
  </w:style>
  <w:style w:type="paragraph" w:customStyle="1" w:styleId="94961DCBE8084CEAB8F80D57AD29220E">
    <w:name w:val="94961DCBE8084CEAB8F80D57AD29220E"/>
  </w:style>
  <w:style w:type="paragraph" w:customStyle="1" w:styleId="FDEE5CB9FFCC4A14ACB29790176DDFD5">
    <w:name w:val="FDEE5CB9FFCC4A14ACB29790176DDFD5"/>
  </w:style>
  <w:style w:type="paragraph" w:customStyle="1" w:styleId="C9C53BDD26CE4C93B3671645BED0F4CC">
    <w:name w:val="C9C53BDD26CE4C93B3671645BED0F4CC"/>
  </w:style>
  <w:style w:type="paragraph" w:customStyle="1" w:styleId="B2D7F00D177346BCA0307541EC87561D">
    <w:name w:val="B2D7F00D177346BCA0307541EC875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installation, mongodb image, and testing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11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Installation, Mongo Image, and Testing
CS 470 Full Stack Development II</dc:title>
  <dc:subject/>
  <dc:creator>SercH MateoS</dc:creator>
  <cp:keywords/>
  <dc:description/>
  <cp:lastModifiedBy>SercH MateoS</cp:lastModifiedBy>
  <cp:revision>1</cp:revision>
  <dcterms:created xsi:type="dcterms:W3CDTF">2023-03-02T15:39:00Z</dcterms:created>
  <dcterms:modified xsi:type="dcterms:W3CDTF">2023-03-02T16:19:00Z</dcterms:modified>
</cp:coreProperties>
</file>