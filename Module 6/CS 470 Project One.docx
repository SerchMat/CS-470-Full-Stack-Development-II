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25F7D" w14:textId="261EC045" w:rsidR="00E81978" w:rsidRDefault="00000000">
      <w:pPr>
        <w:pStyle w:val="Title"/>
      </w:pPr>
      <w:sdt>
        <w:sdtPr>
          <w:alias w:val="Title:"/>
          <w:tag w:val="Title:"/>
          <w:id w:val="726351117"/>
          <w:placeholder>
            <w:docPart w:val="DFD16763CD7C4965B6DEA3CC2A3319CA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8C715F">
            <w:t>Project One</w:t>
          </w:r>
          <w:r w:rsidR="008C715F">
            <w:br/>
            <w:t>CS 470 Full Stack Development II</w:t>
          </w:r>
        </w:sdtContent>
      </w:sdt>
    </w:p>
    <w:p w14:paraId="4D763C37" w14:textId="7247791E" w:rsidR="00B823AA" w:rsidRDefault="008C715F" w:rsidP="00B823AA">
      <w:pPr>
        <w:pStyle w:val="Title2"/>
      </w:pPr>
      <w:r>
        <w:t xml:space="preserve">Sergio </w:t>
      </w:r>
      <w:proofErr w:type="spellStart"/>
      <w:r>
        <w:t>Mateos</w:t>
      </w:r>
      <w:proofErr w:type="spellEnd"/>
    </w:p>
    <w:p w14:paraId="4BF0E2EC" w14:textId="5B7EFBF4" w:rsidR="00E81978" w:rsidRDefault="008C715F" w:rsidP="00B823AA">
      <w:pPr>
        <w:pStyle w:val="Title2"/>
      </w:pPr>
      <w:r>
        <w:t>Southern New Hampshire University</w:t>
      </w:r>
    </w:p>
    <w:p w14:paraId="31949762" w14:textId="2C8058FA" w:rsidR="008C715F" w:rsidRDefault="008C715F">
      <w:r>
        <w:br w:type="page"/>
      </w:r>
    </w:p>
    <w:p w14:paraId="4C08815E" w14:textId="19D74AE8" w:rsidR="008C715F" w:rsidRDefault="008C715F" w:rsidP="00CD3E7B">
      <w:pPr>
        <w:pStyle w:val="Title2"/>
        <w:numPr>
          <w:ilvl w:val="0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Part One: The Questions API</w:t>
      </w:r>
    </w:p>
    <w:p w14:paraId="73616B36" w14:textId="0BC587BA" w:rsidR="00CD3E7B" w:rsidRDefault="00CD3E7B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API Getaway REST API</w:t>
      </w:r>
    </w:p>
    <w:p w14:paraId="33F4A850" w14:textId="697B5227" w:rsidR="00CD3E7B" w:rsidRDefault="00CD3E7B" w:rsidP="00CD3E7B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51C4E44C" wp14:editId="334FEB56">
            <wp:extent cx="5943600" cy="2755265"/>
            <wp:effectExtent l="0" t="0" r="0" b="6985"/>
            <wp:docPr id="57414417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44174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D22E" w14:textId="5E96E4B4" w:rsidR="00CD3E7B" w:rsidRDefault="00CD3E7B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Create new REST API</w:t>
      </w:r>
    </w:p>
    <w:p w14:paraId="5DD0BC5C" w14:textId="5B649FBB" w:rsidR="00CD3E7B" w:rsidRDefault="00CD3E7B" w:rsidP="00CD3E7B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0502D114" wp14:editId="7395F854">
            <wp:extent cx="5943600" cy="2755265"/>
            <wp:effectExtent l="0" t="0" r="0" b="6985"/>
            <wp:docPr id="1963140289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40289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2688" w14:textId="08770953" w:rsidR="00CD3E7B" w:rsidRDefault="00CD3E7B" w:rsidP="00CD3E7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6C92B82" w14:textId="39C40119" w:rsidR="00CD3E7B" w:rsidRDefault="00CD3E7B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Question Resources</w:t>
      </w:r>
    </w:p>
    <w:p w14:paraId="2F6B00A3" w14:textId="4B1D93EE" w:rsidR="00CD3E7B" w:rsidRDefault="00CD3E7B" w:rsidP="00CD3E7B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058C6A54" wp14:editId="00294A8C">
            <wp:extent cx="5943600" cy="2185035"/>
            <wp:effectExtent l="0" t="0" r="0" b="5715"/>
            <wp:docPr id="176200264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02642" name="Picture 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FEB5" w14:textId="77777777" w:rsidR="00CD3E7B" w:rsidRDefault="00CD3E7B" w:rsidP="00CD3E7B">
      <w:pPr>
        <w:pStyle w:val="Title2"/>
        <w:jc w:val="left"/>
        <w:rPr>
          <w:sz w:val="32"/>
          <w:szCs w:val="32"/>
        </w:rPr>
      </w:pPr>
    </w:p>
    <w:p w14:paraId="0677B76A" w14:textId="0CAE6E42" w:rsidR="00CD3E7B" w:rsidRDefault="000F2D8F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GET Method</w:t>
      </w:r>
    </w:p>
    <w:p w14:paraId="3C39F937" w14:textId="6F959558" w:rsidR="000F2D8F" w:rsidRDefault="000F2D8F" w:rsidP="000F2D8F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3CA7405E" wp14:editId="4C08258E">
            <wp:extent cx="5943600" cy="2534920"/>
            <wp:effectExtent l="0" t="0" r="0" b="0"/>
            <wp:docPr id="64297156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7156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5F5D" w14:textId="07E14596" w:rsidR="000F2D8F" w:rsidRDefault="000F2D8F" w:rsidP="000F2D8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CDEC554" w14:textId="71E96163" w:rsidR="000F2D8F" w:rsidRDefault="000F2D8F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POST Method</w:t>
      </w:r>
    </w:p>
    <w:p w14:paraId="214A00D0" w14:textId="3F91AF5A" w:rsidR="000F2D8F" w:rsidRDefault="000F2D8F" w:rsidP="000F2D8F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4D0EC4CE" wp14:editId="1174F0B4">
            <wp:extent cx="5943600" cy="2406650"/>
            <wp:effectExtent l="0" t="0" r="0" b="0"/>
            <wp:docPr id="88851990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1990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EC3B" w14:textId="77777777" w:rsidR="000F2D8F" w:rsidRDefault="000F2D8F" w:rsidP="000F2D8F">
      <w:pPr>
        <w:pStyle w:val="Title2"/>
        <w:jc w:val="left"/>
        <w:rPr>
          <w:sz w:val="32"/>
          <w:szCs w:val="32"/>
        </w:rPr>
      </w:pPr>
    </w:p>
    <w:p w14:paraId="2DB773FC" w14:textId="0A4B1A94" w:rsidR="000F2D8F" w:rsidRDefault="000F2D8F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PUT Method</w:t>
      </w:r>
    </w:p>
    <w:p w14:paraId="13D22BDD" w14:textId="4524707D" w:rsidR="000F2D8F" w:rsidRDefault="000F2D8F" w:rsidP="000F2D8F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DBFDDE3" wp14:editId="42E15D92">
            <wp:simplePos x="0" y="0"/>
            <wp:positionH relativeFrom="column">
              <wp:posOffset>1828800</wp:posOffset>
            </wp:positionH>
            <wp:positionV relativeFrom="paragraph">
              <wp:posOffset>2756535</wp:posOffset>
            </wp:positionV>
            <wp:extent cx="1961905" cy="1485714"/>
            <wp:effectExtent l="0" t="0" r="635" b="635"/>
            <wp:wrapTopAndBottom/>
            <wp:docPr id="1350710005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10005" name="Picture 1" descr="Graphical user interface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25BABD6" wp14:editId="2355BE58">
            <wp:extent cx="5943600" cy="2402840"/>
            <wp:effectExtent l="0" t="0" r="0" b="0"/>
            <wp:docPr id="102488282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82821" name="Picture 1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F282" w14:textId="1736F5A5" w:rsidR="000F2D8F" w:rsidRDefault="000F2D8F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Create Resource</w:t>
      </w:r>
    </w:p>
    <w:p w14:paraId="327A8160" w14:textId="5B393B8A" w:rsidR="000F2D8F" w:rsidRDefault="002B1814" w:rsidP="000F2D8F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7BCFD603" wp14:editId="3592C917">
            <wp:extent cx="5943600" cy="2188210"/>
            <wp:effectExtent l="0" t="0" r="0" b="2540"/>
            <wp:docPr id="133623304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33046" name="Picture 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0236" w14:textId="77777777" w:rsidR="002B1814" w:rsidRDefault="002B1814" w:rsidP="000F2D8F">
      <w:pPr>
        <w:pStyle w:val="Title2"/>
        <w:jc w:val="left"/>
        <w:rPr>
          <w:sz w:val="32"/>
          <w:szCs w:val="32"/>
        </w:rPr>
      </w:pPr>
    </w:p>
    <w:p w14:paraId="4DC8461F" w14:textId="1D4DF935" w:rsidR="000F2D8F" w:rsidRDefault="002B1814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{id}/ GET Method</w:t>
      </w:r>
    </w:p>
    <w:p w14:paraId="535E292A" w14:textId="6ADF8CBD" w:rsidR="002B1814" w:rsidRDefault="002B1814" w:rsidP="002B1814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277F76FF" wp14:editId="1DA555F6">
            <wp:extent cx="5943600" cy="2423160"/>
            <wp:effectExtent l="0" t="0" r="0" b="0"/>
            <wp:docPr id="154645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595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8D7C" w14:textId="68629767" w:rsidR="002B1814" w:rsidRDefault="002B1814" w:rsidP="002B181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CBEC30F" w14:textId="02AC9D9D" w:rsidR="002B1814" w:rsidRDefault="002B1814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{id}/ DELETE Method</w:t>
      </w:r>
    </w:p>
    <w:p w14:paraId="33274B9B" w14:textId="37403FAA" w:rsidR="002B1814" w:rsidRDefault="002B1814" w:rsidP="002B1814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33B7FA02" wp14:editId="5A3B7D3C">
            <wp:extent cx="5943600" cy="2366645"/>
            <wp:effectExtent l="0" t="0" r="0" b="0"/>
            <wp:docPr id="1100180961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80961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72092" w14:textId="77777777" w:rsidR="002B1814" w:rsidRDefault="002B1814" w:rsidP="002B1814">
      <w:pPr>
        <w:pStyle w:val="Title2"/>
        <w:jc w:val="left"/>
        <w:rPr>
          <w:sz w:val="32"/>
          <w:szCs w:val="32"/>
        </w:rPr>
      </w:pPr>
    </w:p>
    <w:p w14:paraId="5599A71B" w14:textId="03DF3627" w:rsidR="002B1814" w:rsidRDefault="002B1814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{id}/ PUT Method</w:t>
      </w:r>
    </w:p>
    <w:p w14:paraId="252D38C8" w14:textId="50CE4A08" w:rsidR="002B1814" w:rsidRDefault="004E75AA" w:rsidP="002B1814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AEA47F6" wp14:editId="25E8032B">
            <wp:extent cx="5943600" cy="2360295"/>
            <wp:effectExtent l="0" t="0" r="0" b="1905"/>
            <wp:docPr id="14363707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B04B4" w14:textId="5C190503" w:rsidR="004E75AA" w:rsidRDefault="004E75AA" w:rsidP="004E75AA">
      <w:pPr>
        <w:pStyle w:val="Title2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E227D2" wp14:editId="6D1E740F">
            <wp:extent cx="1809524" cy="1761905"/>
            <wp:effectExtent l="0" t="0" r="635" b="0"/>
            <wp:docPr id="781658217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58217" name="Picture 1" descr="A picture containing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3CED" w14:textId="7C990412" w:rsidR="002B1814" w:rsidRDefault="004E75AA" w:rsidP="00CD3E7B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New source “</w:t>
      </w:r>
      <w:proofErr w:type="spellStart"/>
      <w:r>
        <w:rPr>
          <w:sz w:val="32"/>
          <w:szCs w:val="32"/>
        </w:rPr>
        <w:t>findOne</w:t>
      </w:r>
      <w:proofErr w:type="spellEnd"/>
      <w:r>
        <w:rPr>
          <w:sz w:val="32"/>
          <w:szCs w:val="32"/>
        </w:rPr>
        <w:t>”</w:t>
      </w:r>
    </w:p>
    <w:p w14:paraId="153E1549" w14:textId="09479598" w:rsidR="004E75AA" w:rsidRDefault="004E75AA" w:rsidP="004E75AA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08034FB5" wp14:editId="667DF5B2">
            <wp:extent cx="5943600" cy="2192655"/>
            <wp:effectExtent l="0" t="0" r="0" b="0"/>
            <wp:docPr id="51889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926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8F3E" w14:textId="21FCFF63" w:rsidR="004E75AA" w:rsidRDefault="004E75AA" w:rsidP="004E75A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AC35DB" w14:textId="795F009E" w:rsidR="004E75AA" w:rsidRDefault="004E75AA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findOne</w:t>
      </w:r>
      <w:proofErr w:type="spellEnd"/>
      <w:r>
        <w:rPr>
          <w:sz w:val="32"/>
          <w:szCs w:val="32"/>
        </w:rPr>
        <w:t xml:space="preserve">/ GET </w:t>
      </w:r>
      <w:proofErr w:type="spellStart"/>
      <w:r>
        <w:rPr>
          <w:sz w:val="32"/>
          <w:szCs w:val="32"/>
        </w:rPr>
        <w:t>MEthod</w:t>
      </w:r>
      <w:proofErr w:type="spellEnd"/>
    </w:p>
    <w:p w14:paraId="4CA7AC1A" w14:textId="006851C4" w:rsidR="004E75AA" w:rsidRDefault="004E75AA" w:rsidP="004E75AA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45F028E3" wp14:editId="0759DA94">
            <wp:extent cx="5943600" cy="2383790"/>
            <wp:effectExtent l="0" t="0" r="0" b="0"/>
            <wp:docPr id="80905434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54348" name="Picture 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BAC" w14:textId="77777777" w:rsidR="004E75AA" w:rsidRDefault="004E75AA" w:rsidP="004E75AA">
      <w:pPr>
        <w:pStyle w:val="Title2"/>
        <w:jc w:val="left"/>
        <w:rPr>
          <w:sz w:val="32"/>
          <w:szCs w:val="32"/>
        </w:rPr>
      </w:pPr>
    </w:p>
    <w:p w14:paraId="5776887D" w14:textId="79D08A69" w:rsidR="004E75AA" w:rsidRDefault="004E75AA" w:rsidP="004E75AA">
      <w:pPr>
        <w:pStyle w:val="Title2"/>
        <w:rPr>
          <w:sz w:val="32"/>
          <w:szCs w:val="32"/>
        </w:rPr>
      </w:pPr>
      <w:r>
        <w:rPr>
          <w:noProof/>
        </w:rPr>
        <w:drawing>
          <wp:inline distT="0" distB="0" distL="0" distR="0" wp14:anchorId="27063F04" wp14:editId="2D99CD5E">
            <wp:extent cx="1952381" cy="2342857"/>
            <wp:effectExtent l="0" t="0" r="0" b="635"/>
            <wp:docPr id="527918653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18653" name="Picture 1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18FC" w14:textId="7D6C23C8" w:rsidR="004E75AA" w:rsidRPr="004E75AA" w:rsidRDefault="004E75AA" w:rsidP="004E75A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A8C87D3" w14:textId="38A59E40" w:rsidR="008C715F" w:rsidRDefault="008C715F" w:rsidP="008C715F">
      <w:pPr>
        <w:pStyle w:val="Title2"/>
        <w:numPr>
          <w:ilvl w:val="0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Part Two: The Answer API</w:t>
      </w:r>
    </w:p>
    <w:p w14:paraId="44B4DAFC" w14:textId="49AAC665" w:rsidR="004E75AA" w:rsidRDefault="005441A1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Answers Method</w:t>
      </w:r>
    </w:p>
    <w:p w14:paraId="3789EECD" w14:textId="41FDE3B8" w:rsidR="005441A1" w:rsidRDefault="005441A1" w:rsidP="005441A1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441973D6" wp14:editId="69B4390F">
            <wp:extent cx="5943600" cy="2145030"/>
            <wp:effectExtent l="0" t="0" r="0" b="7620"/>
            <wp:docPr id="745189841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89841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5D991" w14:textId="77777777" w:rsidR="005441A1" w:rsidRDefault="005441A1" w:rsidP="005441A1">
      <w:pPr>
        <w:pStyle w:val="Title2"/>
        <w:jc w:val="left"/>
        <w:rPr>
          <w:sz w:val="32"/>
          <w:szCs w:val="32"/>
        </w:rPr>
      </w:pPr>
    </w:p>
    <w:p w14:paraId="325A34DD" w14:textId="01025F1B" w:rsidR="005441A1" w:rsidRDefault="00D97516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Answers/ GET Method</w:t>
      </w:r>
    </w:p>
    <w:p w14:paraId="53073AA4" w14:textId="34301697" w:rsidR="00D97516" w:rsidRDefault="00D97516" w:rsidP="00D97516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BB2EB10" wp14:editId="2FA3A650">
            <wp:extent cx="5943600" cy="2457450"/>
            <wp:effectExtent l="0" t="0" r="0" b="0"/>
            <wp:docPr id="100571987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19878" name="Picture 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9562" w14:textId="60DAB0CF" w:rsidR="00D97516" w:rsidRDefault="00D97516" w:rsidP="00D9751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70BF6A8" w14:textId="64F723A2" w:rsidR="00D97516" w:rsidRDefault="00D97516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Answer/ POST Method</w:t>
      </w:r>
    </w:p>
    <w:p w14:paraId="781EE7B9" w14:textId="2EB99E10" w:rsidR="00D97516" w:rsidRDefault="00DD3FCB" w:rsidP="00D97516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5CED85D6" wp14:editId="1F2D7A4D">
            <wp:extent cx="5943600" cy="2381250"/>
            <wp:effectExtent l="0" t="0" r="0" b="0"/>
            <wp:docPr id="168314169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41695" name="Picture 1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873C" w14:textId="77777777" w:rsidR="00DD3FCB" w:rsidRDefault="00DD3FCB" w:rsidP="00D97516">
      <w:pPr>
        <w:pStyle w:val="Title2"/>
        <w:jc w:val="left"/>
        <w:rPr>
          <w:sz w:val="32"/>
          <w:szCs w:val="32"/>
        </w:rPr>
      </w:pPr>
    </w:p>
    <w:p w14:paraId="503C093B" w14:textId="1CB9678F" w:rsidR="005441A1" w:rsidRDefault="00DD3FCB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Answer/ PUT Method</w:t>
      </w:r>
    </w:p>
    <w:p w14:paraId="2CBD29E4" w14:textId="7E0647C2" w:rsidR="005441A1" w:rsidRDefault="00DD3FCB" w:rsidP="00DD3FCB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11719235" wp14:editId="16560B90">
            <wp:extent cx="5943600" cy="2454275"/>
            <wp:effectExtent l="0" t="0" r="0" b="3175"/>
            <wp:docPr id="70689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994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E35F" w14:textId="6D9DC523" w:rsidR="00DD3FCB" w:rsidRDefault="00DD3FCB" w:rsidP="00DD3FCB">
      <w:pPr>
        <w:pStyle w:val="Title2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35C71" wp14:editId="6DE7B87F">
            <wp:extent cx="1866667" cy="3390476"/>
            <wp:effectExtent l="0" t="0" r="635" b="635"/>
            <wp:docPr id="1270504180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04180" name="Picture 1" descr="A picture containing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A39" w14:textId="77777777" w:rsidR="00DD3FCB" w:rsidRDefault="00DD3FCB" w:rsidP="00DD3FCB">
      <w:pPr>
        <w:pStyle w:val="Title2"/>
        <w:rPr>
          <w:sz w:val="32"/>
          <w:szCs w:val="32"/>
        </w:rPr>
      </w:pPr>
    </w:p>
    <w:p w14:paraId="2FB70B5B" w14:textId="05F6A92D" w:rsidR="005441A1" w:rsidRDefault="00DD3FCB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New resource {id}</w:t>
      </w:r>
    </w:p>
    <w:p w14:paraId="3C508672" w14:textId="6EBEEDD4" w:rsidR="005441A1" w:rsidRDefault="00DD3FCB" w:rsidP="00DD3FCB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3D0B771E" wp14:editId="1AF61CE3">
            <wp:extent cx="5943600" cy="2265045"/>
            <wp:effectExtent l="0" t="0" r="0" b="1905"/>
            <wp:docPr id="58220194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01947" name="Picture 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11D1" w14:textId="2DFE3DF1" w:rsidR="00DD3FCB" w:rsidRDefault="00DD3FCB" w:rsidP="00DD3FC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CA976C8" w14:textId="5D38369D" w:rsidR="005441A1" w:rsidRDefault="00A43A88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{id}/ GET Method</w:t>
      </w:r>
    </w:p>
    <w:p w14:paraId="50940E15" w14:textId="79B479D5" w:rsidR="00A43A88" w:rsidRDefault="006B0F3B" w:rsidP="00A43A88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F0D8C72" wp14:editId="774DAB60">
            <wp:extent cx="5943600" cy="2395855"/>
            <wp:effectExtent l="0" t="0" r="0" b="4445"/>
            <wp:docPr id="1489650335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50335" name="Picture 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2D93E" w14:textId="77777777" w:rsidR="006B0F3B" w:rsidRDefault="006B0F3B" w:rsidP="00A43A88">
      <w:pPr>
        <w:pStyle w:val="Title2"/>
        <w:jc w:val="left"/>
        <w:rPr>
          <w:sz w:val="32"/>
          <w:szCs w:val="32"/>
        </w:rPr>
      </w:pPr>
    </w:p>
    <w:p w14:paraId="1F937907" w14:textId="3744D28D" w:rsidR="00A43A88" w:rsidRDefault="00A43A88" w:rsidP="00A43A88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{id}/ DELETE Method</w:t>
      </w:r>
    </w:p>
    <w:p w14:paraId="664E3972" w14:textId="59B4DF5E" w:rsidR="006B0F3B" w:rsidRDefault="006B0F3B" w:rsidP="006B0F3B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4AA1BA91" wp14:editId="04DAD1F2">
            <wp:extent cx="5943600" cy="2329180"/>
            <wp:effectExtent l="0" t="0" r="0" b="0"/>
            <wp:docPr id="1188883049" name="Picture 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83049" name="Picture 9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6BC4" w14:textId="7E9AFC18" w:rsidR="006B0F3B" w:rsidRDefault="006B0F3B" w:rsidP="006B0F3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8C8C7FC" w14:textId="1AC616E9" w:rsidR="00A43A88" w:rsidRDefault="00A43A88" w:rsidP="00A43A88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{id}/ PUT Method</w:t>
      </w:r>
    </w:p>
    <w:p w14:paraId="3C69BB97" w14:textId="29245E96" w:rsidR="006B0F3B" w:rsidRDefault="006B0F3B" w:rsidP="006B0F3B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A926F7C" wp14:editId="6F28A265">
            <wp:extent cx="5943600" cy="2331720"/>
            <wp:effectExtent l="0" t="0" r="0" b="0"/>
            <wp:docPr id="1052800560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00560" name="Picture 1" descr="Graphical user interface, text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5B29" w14:textId="77777777" w:rsidR="006B0F3B" w:rsidRDefault="006B0F3B" w:rsidP="006B0F3B">
      <w:pPr>
        <w:pStyle w:val="Title2"/>
        <w:jc w:val="left"/>
        <w:rPr>
          <w:sz w:val="32"/>
          <w:szCs w:val="32"/>
        </w:rPr>
      </w:pPr>
    </w:p>
    <w:p w14:paraId="430670C4" w14:textId="79AF1659" w:rsidR="006B0F3B" w:rsidRDefault="006B0F3B" w:rsidP="006B0F3B">
      <w:pPr>
        <w:pStyle w:val="Title2"/>
        <w:rPr>
          <w:sz w:val="32"/>
          <w:szCs w:val="32"/>
        </w:rPr>
      </w:pPr>
      <w:r>
        <w:rPr>
          <w:noProof/>
        </w:rPr>
        <w:drawing>
          <wp:inline distT="0" distB="0" distL="0" distR="0" wp14:anchorId="2109157B" wp14:editId="7489DC8F">
            <wp:extent cx="1838095" cy="4076190"/>
            <wp:effectExtent l="0" t="0" r="0" b="635"/>
            <wp:docPr id="693514473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14473" name="Picture 1" descr="A picture containing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4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483F" w14:textId="77777777" w:rsidR="006B0F3B" w:rsidRDefault="006B0F3B" w:rsidP="006B0F3B">
      <w:pPr>
        <w:pStyle w:val="Title2"/>
        <w:rPr>
          <w:sz w:val="32"/>
          <w:szCs w:val="32"/>
        </w:rPr>
      </w:pPr>
    </w:p>
    <w:p w14:paraId="5A377340" w14:textId="3C8889A7" w:rsidR="005441A1" w:rsidRDefault="006B0F3B" w:rsidP="006B0F3B">
      <w:pPr>
        <w:pStyle w:val="Title2"/>
        <w:numPr>
          <w:ilvl w:val="0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CORS</w:t>
      </w:r>
    </w:p>
    <w:p w14:paraId="305AB2BF" w14:textId="3692BDFC" w:rsidR="005441A1" w:rsidRDefault="006B0F3B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 xml:space="preserve">Adding </w:t>
      </w:r>
      <w:r w:rsidR="00D12172">
        <w:rPr>
          <w:sz w:val="32"/>
          <w:szCs w:val="32"/>
        </w:rPr>
        <w:t xml:space="preserve">Questions </w:t>
      </w:r>
      <w:r>
        <w:rPr>
          <w:sz w:val="32"/>
          <w:szCs w:val="32"/>
        </w:rPr>
        <w:t>CORS Method</w:t>
      </w:r>
    </w:p>
    <w:p w14:paraId="0BE83AF4" w14:textId="6300CAD4" w:rsidR="007A4196" w:rsidRDefault="006B0F3B" w:rsidP="006B0F3B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1C909999" wp14:editId="2855C3F6">
            <wp:extent cx="5943600" cy="1762760"/>
            <wp:effectExtent l="0" t="0" r="0" b="8890"/>
            <wp:docPr id="2120289639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89639" name="Picture 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2199" w14:textId="77777777" w:rsidR="007A4196" w:rsidRDefault="007A4196" w:rsidP="006B0F3B">
      <w:pPr>
        <w:pStyle w:val="Title2"/>
        <w:jc w:val="left"/>
        <w:rPr>
          <w:sz w:val="32"/>
          <w:szCs w:val="32"/>
        </w:rPr>
      </w:pPr>
    </w:p>
    <w:p w14:paraId="2F6915FF" w14:textId="52C2406D" w:rsidR="006B0F3B" w:rsidRDefault="007A4196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 xml:space="preserve">Add </w:t>
      </w:r>
      <w:r w:rsidR="00D12172">
        <w:rPr>
          <w:sz w:val="32"/>
          <w:szCs w:val="32"/>
        </w:rPr>
        <w:t xml:space="preserve">Questions </w:t>
      </w:r>
      <w:r>
        <w:rPr>
          <w:sz w:val="32"/>
          <w:szCs w:val="32"/>
        </w:rPr>
        <w:t>Header</w:t>
      </w:r>
    </w:p>
    <w:p w14:paraId="791FE9E9" w14:textId="4576065F" w:rsidR="007A4196" w:rsidRDefault="007A4196" w:rsidP="007A4196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2F6C49EB" wp14:editId="0C8AD765">
            <wp:extent cx="5943600" cy="2826385"/>
            <wp:effectExtent l="0" t="0" r="0" b="0"/>
            <wp:docPr id="176857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766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32D3" w14:textId="6054953A" w:rsidR="007A4196" w:rsidRDefault="007A4196" w:rsidP="007A419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F51B4DF" w14:textId="2897E417" w:rsidR="006B0F3B" w:rsidRDefault="00D12172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Response to Headers</w:t>
      </w:r>
      <w:r w:rsidR="00C16925">
        <w:rPr>
          <w:sz w:val="32"/>
          <w:szCs w:val="32"/>
        </w:rPr>
        <w:t xml:space="preserve"> Questions</w:t>
      </w:r>
    </w:p>
    <w:p w14:paraId="5D4B3FA7" w14:textId="214308AF" w:rsidR="00D12172" w:rsidRDefault="00D12172" w:rsidP="00D12172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0374E61A" wp14:editId="438D5D59">
            <wp:extent cx="5943600" cy="3454400"/>
            <wp:effectExtent l="0" t="0" r="0" b="0"/>
            <wp:docPr id="159725348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5348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0E3E3" w14:textId="77777777" w:rsidR="00D12172" w:rsidRDefault="00D12172" w:rsidP="00D12172">
      <w:pPr>
        <w:pStyle w:val="Title2"/>
        <w:jc w:val="left"/>
        <w:rPr>
          <w:sz w:val="32"/>
          <w:szCs w:val="32"/>
        </w:rPr>
      </w:pPr>
    </w:p>
    <w:p w14:paraId="3EEC2E3B" w14:textId="5159647C" w:rsidR="006B0F3B" w:rsidRDefault="00D12172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Adding Answers CORS Method</w:t>
      </w:r>
    </w:p>
    <w:p w14:paraId="6D70D46B" w14:textId="2352D021" w:rsidR="00D12172" w:rsidRDefault="00D12172" w:rsidP="00D12172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0F1ADDC9" wp14:editId="60E8DCFF">
            <wp:extent cx="5943600" cy="1841500"/>
            <wp:effectExtent l="0" t="0" r="0" b="6350"/>
            <wp:docPr id="8272400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4003" name="Picture 1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8087" w14:textId="63BAB879" w:rsidR="00D12172" w:rsidRDefault="00D12172" w:rsidP="00D1217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227F11C" w14:textId="1B3914F4" w:rsidR="00D12172" w:rsidRDefault="00D12172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Add Answers Headers</w:t>
      </w:r>
    </w:p>
    <w:p w14:paraId="77E587F7" w14:textId="6616012C" w:rsidR="00D12172" w:rsidRDefault="00C16925" w:rsidP="00D12172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3D7EA2AB" wp14:editId="6065ACA6">
            <wp:extent cx="5943600" cy="2432685"/>
            <wp:effectExtent l="0" t="0" r="0" b="5715"/>
            <wp:docPr id="60632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229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E560" w14:textId="77777777" w:rsidR="00C16925" w:rsidRDefault="00C16925" w:rsidP="00D12172">
      <w:pPr>
        <w:pStyle w:val="Title2"/>
        <w:jc w:val="left"/>
        <w:rPr>
          <w:sz w:val="32"/>
          <w:szCs w:val="32"/>
        </w:rPr>
      </w:pPr>
    </w:p>
    <w:p w14:paraId="2195FA2F" w14:textId="70B4A8B3" w:rsidR="00D12172" w:rsidRDefault="00C16925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Response to Header Answers</w:t>
      </w:r>
    </w:p>
    <w:p w14:paraId="5DB8C92C" w14:textId="40343B1C" w:rsidR="00C16925" w:rsidRDefault="00C16925" w:rsidP="00C16925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1D23B582" wp14:editId="79DA2116">
            <wp:extent cx="5943600" cy="3531235"/>
            <wp:effectExtent l="0" t="0" r="0" b="0"/>
            <wp:docPr id="2119591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9118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E9A6" w14:textId="77777777" w:rsidR="00AB6993" w:rsidRDefault="00AB6993" w:rsidP="00AB6993">
      <w:pPr>
        <w:pStyle w:val="Title2"/>
        <w:jc w:val="left"/>
        <w:rPr>
          <w:sz w:val="32"/>
          <w:szCs w:val="32"/>
        </w:rPr>
      </w:pPr>
    </w:p>
    <w:p w14:paraId="2CCA8748" w14:textId="0156163D" w:rsidR="00C16925" w:rsidRDefault="007F39CA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Answers/</w:t>
      </w:r>
      <w:r w:rsidR="00AB6993">
        <w:rPr>
          <w:sz w:val="32"/>
          <w:szCs w:val="32"/>
        </w:rPr>
        <w:t>{id}/ OPTIONS METHOD</w:t>
      </w:r>
    </w:p>
    <w:p w14:paraId="3AD9AF54" w14:textId="5E9FD170" w:rsidR="00AB6993" w:rsidRDefault="007F39CA" w:rsidP="007F39CA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52C02A12" wp14:editId="756D3E0D">
            <wp:extent cx="5943600" cy="1833245"/>
            <wp:effectExtent l="0" t="0" r="0" b="0"/>
            <wp:docPr id="37845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504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A722" w14:textId="77777777" w:rsidR="007F39CA" w:rsidRDefault="007F39CA" w:rsidP="007F39CA">
      <w:pPr>
        <w:pStyle w:val="Title2"/>
        <w:jc w:val="left"/>
        <w:rPr>
          <w:sz w:val="32"/>
          <w:szCs w:val="32"/>
        </w:rPr>
      </w:pPr>
    </w:p>
    <w:p w14:paraId="2313D73A" w14:textId="6EC892DD" w:rsidR="00AB6993" w:rsidRDefault="007F39CA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Answers/{id} Headers</w:t>
      </w:r>
    </w:p>
    <w:p w14:paraId="14996EA9" w14:textId="4596E4DF" w:rsidR="00AB6993" w:rsidRDefault="007F39CA" w:rsidP="007F39CA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3BFF97BF" wp14:editId="7D6277B2">
            <wp:extent cx="5943600" cy="2842260"/>
            <wp:effectExtent l="0" t="0" r="0" b="0"/>
            <wp:docPr id="1616686032" name="Picture 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86032" name="Picture 1" descr="Graphical user interface, text, application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14B8" w14:textId="5CBC9675" w:rsidR="007F39CA" w:rsidRDefault="007F39CA" w:rsidP="007F39C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2495779" w14:textId="1C501C98" w:rsidR="00AB6993" w:rsidRDefault="007F39CA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Answers/{id} Response to Headers </w:t>
      </w:r>
    </w:p>
    <w:p w14:paraId="4865B634" w14:textId="0D0A477E" w:rsidR="007F39CA" w:rsidRDefault="007F39CA" w:rsidP="007F39CA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77B8BCAF" wp14:editId="0798D404">
            <wp:extent cx="5943600" cy="3434080"/>
            <wp:effectExtent l="0" t="0" r="0" b="0"/>
            <wp:docPr id="57960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026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5C6D" w14:textId="77777777" w:rsidR="007F39CA" w:rsidRDefault="007F39CA" w:rsidP="007F39CA">
      <w:pPr>
        <w:pStyle w:val="Title2"/>
        <w:jc w:val="left"/>
        <w:rPr>
          <w:sz w:val="32"/>
          <w:szCs w:val="32"/>
        </w:rPr>
      </w:pPr>
    </w:p>
    <w:p w14:paraId="72AEC4B4" w14:textId="18225062" w:rsidR="00AB6993" w:rsidRDefault="00366C77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Questions/</w:t>
      </w:r>
      <w:proofErr w:type="spellStart"/>
      <w:r>
        <w:rPr>
          <w:sz w:val="32"/>
          <w:szCs w:val="32"/>
        </w:rPr>
        <w:t>findOne</w:t>
      </w:r>
      <w:proofErr w:type="spellEnd"/>
      <w:r>
        <w:rPr>
          <w:sz w:val="32"/>
          <w:szCs w:val="32"/>
        </w:rPr>
        <w:t xml:space="preserve"> OPTIONS Method</w:t>
      </w:r>
    </w:p>
    <w:p w14:paraId="7772721A" w14:textId="370B55E8" w:rsidR="00366C77" w:rsidRDefault="00366C77" w:rsidP="00366C77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1E2B7057" wp14:editId="44CE3D1D">
            <wp:extent cx="5943600" cy="1761490"/>
            <wp:effectExtent l="0" t="0" r="0" b="0"/>
            <wp:docPr id="189257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7601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25AD" w14:textId="5A801E23" w:rsidR="00366C77" w:rsidRDefault="00366C77" w:rsidP="00366C7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BF2653" w14:textId="247620D5" w:rsidR="00AB6993" w:rsidRDefault="00366C77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Questions/</w:t>
      </w:r>
      <w:proofErr w:type="spellStart"/>
      <w:r>
        <w:rPr>
          <w:sz w:val="32"/>
          <w:szCs w:val="32"/>
        </w:rPr>
        <w:t>findOne</w:t>
      </w:r>
      <w:proofErr w:type="spellEnd"/>
      <w:r>
        <w:rPr>
          <w:sz w:val="32"/>
          <w:szCs w:val="32"/>
        </w:rPr>
        <w:t xml:space="preserve"> Headers</w:t>
      </w:r>
    </w:p>
    <w:p w14:paraId="62D6551B" w14:textId="6FA8AD42" w:rsidR="00366C77" w:rsidRDefault="00366C77" w:rsidP="00366C77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1DC73690" wp14:editId="12AC1B86">
            <wp:extent cx="5943600" cy="2740025"/>
            <wp:effectExtent l="0" t="0" r="0" b="3175"/>
            <wp:docPr id="2103818460" name="Picture 1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18460" name="Picture 1" descr="Graphical user interface, text, application, email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A50E" w14:textId="77777777" w:rsidR="00366C77" w:rsidRDefault="00366C77" w:rsidP="00366C77">
      <w:pPr>
        <w:pStyle w:val="Title2"/>
        <w:jc w:val="left"/>
        <w:rPr>
          <w:sz w:val="32"/>
          <w:szCs w:val="32"/>
        </w:rPr>
      </w:pPr>
    </w:p>
    <w:p w14:paraId="45F80A3B" w14:textId="1D2E481A" w:rsidR="00AB6993" w:rsidRDefault="00366C77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Questions/</w:t>
      </w:r>
      <w:proofErr w:type="spellStart"/>
      <w:r>
        <w:rPr>
          <w:sz w:val="32"/>
          <w:szCs w:val="32"/>
        </w:rPr>
        <w:t>findOne</w:t>
      </w:r>
      <w:proofErr w:type="spellEnd"/>
      <w:r>
        <w:rPr>
          <w:sz w:val="32"/>
          <w:szCs w:val="32"/>
        </w:rPr>
        <w:t xml:space="preserve"> Headers Response</w:t>
      </w:r>
    </w:p>
    <w:p w14:paraId="1390D0A9" w14:textId="6DFC335A" w:rsidR="00366C77" w:rsidRDefault="00366C77" w:rsidP="00366C77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0EF12694" wp14:editId="0C107243">
            <wp:extent cx="5943600" cy="3366770"/>
            <wp:effectExtent l="0" t="0" r="0" b="5080"/>
            <wp:docPr id="54875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5926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FAAE" w14:textId="77777777" w:rsidR="00366C77" w:rsidRDefault="00366C77" w:rsidP="00366C77">
      <w:pPr>
        <w:pStyle w:val="Title2"/>
        <w:jc w:val="left"/>
        <w:rPr>
          <w:sz w:val="32"/>
          <w:szCs w:val="32"/>
        </w:rPr>
      </w:pPr>
    </w:p>
    <w:p w14:paraId="144C34F3" w14:textId="46C386E6" w:rsidR="00AB6993" w:rsidRDefault="00E04252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Questions/{id} OPTIONS Method</w:t>
      </w:r>
    </w:p>
    <w:p w14:paraId="5B606A36" w14:textId="2344D707" w:rsidR="00AB6993" w:rsidRDefault="00E04252" w:rsidP="00E04252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4BA65DE6" wp14:editId="08439201">
            <wp:extent cx="5943600" cy="1846580"/>
            <wp:effectExtent l="0" t="0" r="0" b="1270"/>
            <wp:docPr id="2085449085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49085" name="Picture 1" descr="Graphical user interface, text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F6E5" w14:textId="77777777" w:rsidR="00E04252" w:rsidRDefault="00E04252" w:rsidP="00E04252">
      <w:pPr>
        <w:pStyle w:val="Title2"/>
        <w:jc w:val="left"/>
        <w:rPr>
          <w:sz w:val="32"/>
          <w:szCs w:val="32"/>
        </w:rPr>
      </w:pPr>
    </w:p>
    <w:p w14:paraId="3D288831" w14:textId="34864D49" w:rsidR="00AB6993" w:rsidRDefault="00E04252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Questions/{id}</w:t>
      </w:r>
      <w:r>
        <w:rPr>
          <w:sz w:val="32"/>
          <w:szCs w:val="32"/>
        </w:rPr>
        <w:t xml:space="preserve"> Headers</w:t>
      </w:r>
    </w:p>
    <w:p w14:paraId="5480CC36" w14:textId="0CEDA66D" w:rsidR="00E04252" w:rsidRDefault="00E04252" w:rsidP="00E04252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610A834B" wp14:editId="317C69A5">
            <wp:extent cx="5943600" cy="2828290"/>
            <wp:effectExtent l="0" t="0" r="0" b="0"/>
            <wp:docPr id="1648853399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53399" name="Picture 1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55D4" w14:textId="38D28493" w:rsidR="00E04252" w:rsidRDefault="00E04252" w:rsidP="00E0425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419A124" w14:textId="423F28B6" w:rsidR="00AB6993" w:rsidRDefault="00E04252" w:rsidP="004E75AA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Questions/{id}</w:t>
      </w:r>
      <w:r>
        <w:rPr>
          <w:sz w:val="32"/>
          <w:szCs w:val="32"/>
        </w:rPr>
        <w:t xml:space="preserve"> Header Response</w:t>
      </w:r>
    </w:p>
    <w:p w14:paraId="4C665F9E" w14:textId="16171228" w:rsidR="00AB6993" w:rsidRDefault="00E04252" w:rsidP="00E04252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0E205855" wp14:editId="16F41F4F">
            <wp:extent cx="5943600" cy="3435350"/>
            <wp:effectExtent l="0" t="0" r="0" b="0"/>
            <wp:docPr id="26764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447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8637" w14:textId="5707618E" w:rsidR="00AB6993" w:rsidRDefault="00E04252" w:rsidP="00E04252">
      <w:pPr>
        <w:pStyle w:val="Title2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E198D" wp14:editId="4C573021">
            <wp:extent cx="1847619" cy="5285714"/>
            <wp:effectExtent l="0" t="0" r="635" b="0"/>
            <wp:docPr id="205737438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74384" name="Picture 1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5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3AC9" w14:textId="30FBEF70" w:rsidR="00E04252" w:rsidRDefault="00107118" w:rsidP="0010711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623AC9A" w14:textId="16397765" w:rsidR="003D70E9" w:rsidRPr="003D70E9" w:rsidRDefault="00107118" w:rsidP="003D70E9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Deploy API</w:t>
      </w:r>
    </w:p>
    <w:p w14:paraId="0B2D59BD" w14:textId="4C66F5E8" w:rsidR="00AB6993" w:rsidRDefault="00107118" w:rsidP="00107118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5D8C32C4" wp14:editId="7F571FAC">
            <wp:extent cx="5943600" cy="907415"/>
            <wp:effectExtent l="0" t="0" r="0" b="6985"/>
            <wp:docPr id="145903491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34911" name="Picture 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60C6" w14:textId="35A625B3" w:rsidR="00107118" w:rsidRDefault="003D70E9" w:rsidP="003D70E9">
      <w:pPr>
        <w:pStyle w:val="Title2"/>
        <w:rPr>
          <w:rFonts w:ascii="Arial" w:hAnsi="Arial" w:cs="Arial"/>
          <w:sz w:val="21"/>
          <w:szCs w:val="21"/>
          <w:shd w:val="clear" w:color="auto" w:fill="D9EDF7"/>
        </w:rPr>
      </w:pPr>
      <w:hyperlink r:id="rId51" w:history="1">
        <w:r w:rsidRPr="000B560D">
          <w:rPr>
            <w:rStyle w:val="Hyperlink"/>
            <w:rFonts w:ascii="Arial" w:hAnsi="Arial" w:cs="Arial"/>
            <w:sz w:val="21"/>
            <w:szCs w:val="21"/>
            <w:shd w:val="clear" w:color="auto" w:fill="D9EDF7"/>
          </w:rPr>
          <w:t>https://61qkx2tgr5.execute-api.us-east-1.amazonaws.com/API</w:t>
        </w:r>
      </w:hyperlink>
    </w:p>
    <w:p w14:paraId="42010CDC" w14:textId="5A15051F" w:rsidR="003D70E9" w:rsidRDefault="003D70E9" w:rsidP="003D70E9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Test</w:t>
      </w:r>
    </w:p>
    <w:p w14:paraId="73725139" w14:textId="4188417E" w:rsidR="003D70E9" w:rsidRDefault="003D70E9" w:rsidP="003D70E9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45AA4098" wp14:editId="54D9C5DB">
            <wp:extent cx="5943600" cy="492125"/>
            <wp:effectExtent l="0" t="0" r="0" b="3175"/>
            <wp:docPr id="24970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075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5DEF" w14:textId="77777777" w:rsidR="003D70E9" w:rsidRDefault="003D70E9" w:rsidP="003D70E9">
      <w:pPr>
        <w:pStyle w:val="Title2"/>
        <w:jc w:val="left"/>
        <w:rPr>
          <w:sz w:val="32"/>
          <w:szCs w:val="32"/>
        </w:rPr>
      </w:pPr>
    </w:p>
    <w:p w14:paraId="7DC67B0F" w14:textId="4F7D2681" w:rsidR="006B0F3B" w:rsidRDefault="00107118" w:rsidP="00107118">
      <w:pPr>
        <w:pStyle w:val="Title2"/>
        <w:numPr>
          <w:ilvl w:val="0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Angular application</w:t>
      </w:r>
    </w:p>
    <w:p w14:paraId="0F3B03C0" w14:textId="44D6EF11" w:rsidR="00107118" w:rsidRDefault="003F4FA2" w:rsidP="00107118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proofErr w:type="spellStart"/>
      <w:r>
        <w:rPr>
          <w:sz w:val="32"/>
          <w:szCs w:val="32"/>
        </w:rPr>
        <w:t>main.ts</w:t>
      </w:r>
      <w:proofErr w:type="spellEnd"/>
      <w:r>
        <w:rPr>
          <w:sz w:val="32"/>
          <w:szCs w:val="32"/>
        </w:rPr>
        <w:t xml:space="preserve"> Modification</w:t>
      </w:r>
    </w:p>
    <w:p w14:paraId="5B03CDDB" w14:textId="501A3B36" w:rsidR="003F4FA2" w:rsidRDefault="003F4FA2" w:rsidP="003F4FA2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3B911158" wp14:editId="0BAD1FEE">
            <wp:extent cx="5943600" cy="2738120"/>
            <wp:effectExtent l="0" t="0" r="0" b="5080"/>
            <wp:docPr id="33409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951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71CF" w14:textId="4FDB0118" w:rsidR="003F4FA2" w:rsidRDefault="003F4FA2" w:rsidP="003F4FA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0571200" w14:textId="46346CF8" w:rsidR="003F4FA2" w:rsidRDefault="003F4FA2" w:rsidP="00107118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lastRenderedPageBreak/>
        <w:t>environment.prod</w:t>
      </w:r>
      <w:proofErr w:type="gramEnd"/>
      <w:r>
        <w:rPr>
          <w:sz w:val="32"/>
          <w:szCs w:val="32"/>
        </w:rPr>
        <w:t>.ts</w:t>
      </w:r>
      <w:proofErr w:type="spellEnd"/>
      <w:r>
        <w:rPr>
          <w:sz w:val="32"/>
          <w:szCs w:val="32"/>
        </w:rPr>
        <w:t xml:space="preserve"> Modification</w:t>
      </w:r>
    </w:p>
    <w:p w14:paraId="64454420" w14:textId="30534C70" w:rsidR="003F4FA2" w:rsidRDefault="003F4FA2" w:rsidP="003F4FA2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06A836BD" wp14:editId="2945FFA6">
            <wp:extent cx="5943600" cy="1416050"/>
            <wp:effectExtent l="0" t="0" r="0" b="0"/>
            <wp:docPr id="51548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46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7E02" w14:textId="77777777" w:rsidR="003F4FA2" w:rsidRDefault="003F4FA2" w:rsidP="003F4FA2">
      <w:pPr>
        <w:pStyle w:val="Title2"/>
        <w:jc w:val="left"/>
        <w:rPr>
          <w:sz w:val="32"/>
          <w:szCs w:val="32"/>
        </w:rPr>
      </w:pPr>
    </w:p>
    <w:p w14:paraId="23EC959D" w14:textId="5B22459B" w:rsidR="003F4FA2" w:rsidRDefault="003F4FA2" w:rsidP="003F4FA2">
      <w:pPr>
        <w:pStyle w:val="Title2"/>
        <w:numPr>
          <w:ilvl w:val="0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Test</w:t>
      </w:r>
    </w:p>
    <w:p w14:paraId="4CD5346F" w14:textId="773C8E65" w:rsidR="003D70E9" w:rsidRDefault="003D70E9" w:rsidP="003D70E9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Build application.</w:t>
      </w:r>
    </w:p>
    <w:p w14:paraId="4BECB185" w14:textId="692FAE2D" w:rsidR="003D70E9" w:rsidRDefault="003D70E9" w:rsidP="003D70E9">
      <w:pPr>
        <w:pStyle w:val="Title2"/>
        <w:jc w:val="lef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A7C5C5" wp14:editId="3315F9AC">
            <wp:extent cx="5943600" cy="3335655"/>
            <wp:effectExtent l="0" t="0" r="0" b="0"/>
            <wp:docPr id="1307750018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50018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CF313" w14:textId="06F616F8" w:rsidR="003D70E9" w:rsidRPr="003D70E9" w:rsidRDefault="003D70E9" w:rsidP="003D70E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374BDCFA" w14:textId="37316787" w:rsidR="003D70E9" w:rsidRDefault="003D70E9" w:rsidP="003D70E9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S3 Buckets</w:t>
      </w:r>
    </w:p>
    <w:p w14:paraId="7D5D6761" w14:textId="551A8C86" w:rsidR="003D70E9" w:rsidRDefault="003D70E9" w:rsidP="003D70E9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4F69637F" wp14:editId="72C39AE7">
            <wp:extent cx="5943600" cy="2670810"/>
            <wp:effectExtent l="0" t="0" r="0" b="0"/>
            <wp:docPr id="98818286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82866" name="Picture 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CD37" w14:textId="77777777" w:rsidR="003D70E9" w:rsidRDefault="003D70E9" w:rsidP="003D70E9">
      <w:pPr>
        <w:pStyle w:val="Title2"/>
        <w:jc w:val="left"/>
        <w:rPr>
          <w:sz w:val="32"/>
          <w:szCs w:val="32"/>
        </w:rPr>
      </w:pPr>
    </w:p>
    <w:p w14:paraId="4AEB92D7" w14:textId="21318D5B" w:rsidR="003D70E9" w:rsidRDefault="003D70E9" w:rsidP="003D70E9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Upload new files.</w:t>
      </w:r>
    </w:p>
    <w:p w14:paraId="05089F0C" w14:textId="08ADF4A0" w:rsidR="003D70E9" w:rsidRDefault="00DB6E78" w:rsidP="003D70E9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736842BC" wp14:editId="0E53F513">
            <wp:extent cx="5943600" cy="1753235"/>
            <wp:effectExtent l="0" t="0" r="0" b="0"/>
            <wp:docPr id="198188886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88862" name="Picture 1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FB7E" w14:textId="707AF34D" w:rsidR="00DB6E78" w:rsidRDefault="00DB6E78" w:rsidP="00DB6E7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7004A5C" w14:textId="737E13B9" w:rsidR="003D70E9" w:rsidRDefault="00DB6E78" w:rsidP="003D70E9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Angular</w:t>
      </w:r>
    </w:p>
    <w:p w14:paraId="46C795EB" w14:textId="22951697" w:rsidR="00DB6E78" w:rsidRDefault="00DB6E78" w:rsidP="00DB6E78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216C7D0E" wp14:editId="6CFF8B6F">
            <wp:extent cx="5943600" cy="2505710"/>
            <wp:effectExtent l="0" t="0" r="0" b="8890"/>
            <wp:docPr id="158442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213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5CAC" w14:textId="77777777" w:rsidR="00DB6E78" w:rsidRDefault="00DB6E78" w:rsidP="00DB6E78">
      <w:pPr>
        <w:pStyle w:val="Title2"/>
        <w:jc w:val="left"/>
        <w:rPr>
          <w:sz w:val="32"/>
          <w:szCs w:val="32"/>
        </w:rPr>
      </w:pPr>
    </w:p>
    <w:p w14:paraId="56D07130" w14:textId="7200D6D4" w:rsidR="003D70E9" w:rsidRDefault="00FB2477" w:rsidP="00FB2477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Questions</w:t>
      </w:r>
    </w:p>
    <w:p w14:paraId="502A1D6C" w14:textId="3620D893" w:rsidR="00FB2477" w:rsidRDefault="00FB2477" w:rsidP="00FB2477">
      <w:pPr>
        <w:pStyle w:val="Title2"/>
        <w:jc w:val="left"/>
        <w:rPr>
          <w:sz w:val="32"/>
          <w:szCs w:val="32"/>
        </w:rPr>
      </w:pPr>
      <w:r>
        <w:rPr>
          <w:noProof/>
        </w:rPr>
        <w:drawing>
          <wp:inline distT="0" distB="0" distL="0" distR="0" wp14:anchorId="33564BDB" wp14:editId="4BDE9C59">
            <wp:extent cx="5943600" cy="3354070"/>
            <wp:effectExtent l="0" t="0" r="0" b="0"/>
            <wp:docPr id="1712703664" name="Picture 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03664" name="Picture 1" descr="Graphical user interface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5BDE" w14:textId="77777777" w:rsidR="00FB2477" w:rsidRPr="00FB2477" w:rsidRDefault="00FB2477" w:rsidP="00FB2477">
      <w:pPr>
        <w:pStyle w:val="Title2"/>
        <w:jc w:val="left"/>
        <w:rPr>
          <w:sz w:val="32"/>
          <w:szCs w:val="32"/>
        </w:rPr>
      </w:pPr>
    </w:p>
    <w:p w14:paraId="56915FB8" w14:textId="7A6DBB6E" w:rsidR="003D70E9" w:rsidRDefault="003D70E9" w:rsidP="003D70E9">
      <w:pPr>
        <w:pStyle w:val="Title2"/>
        <w:numPr>
          <w:ilvl w:val="0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lastRenderedPageBreak/>
        <w:t>API URL</w:t>
      </w:r>
    </w:p>
    <w:p w14:paraId="5EBC7068" w14:textId="5650E1FC" w:rsidR="003D70E9" w:rsidRPr="003D70E9" w:rsidRDefault="003D70E9" w:rsidP="003D70E9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hyperlink r:id="rId60" w:history="1">
        <w:r w:rsidRPr="000B560D">
          <w:rPr>
            <w:rStyle w:val="Hyperlink"/>
            <w:rFonts w:ascii="Arial" w:hAnsi="Arial" w:cs="Arial"/>
            <w:sz w:val="21"/>
            <w:szCs w:val="21"/>
            <w:shd w:val="clear" w:color="auto" w:fill="D9EDF7"/>
          </w:rPr>
          <w:t>https://61qkx2tgr5.execute-api.us-east-1.amazonaws.com/API</w:t>
        </w:r>
      </w:hyperlink>
    </w:p>
    <w:p w14:paraId="77FA6446" w14:textId="4D4ED295" w:rsidR="003D70E9" w:rsidRDefault="00DB6E78" w:rsidP="003D70E9">
      <w:pPr>
        <w:pStyle w:val="Title2"/>
        <w:numPr>
          <w:ilvl w:val="0"/>
          <w:numId w:val="16"/>
        </w:numPr>
        <w:jc w:val="left"/>
        <w:rPr>
          <w:sz w:val="32"/>
          <w:szCs w:val="32"/>
        </w:rPr>
      </w:pPr>
      <w:r>
        <w:rPr>
          <w:sz w:val="32"/>
          <w:szCs w:val="32"/>
        </w:rPr>
        <w:t>S3 URL</w:t>
      </w:r>
    </w:p>
    <w:p w14:paraId="63F18B86" w14:textId="4BBFD9AE" w:rsidR="00DB6E78" w:rsidRPr="008C715F" w:rsidRDefault="00DB6E78" w:rsidP="00DB6E78">
      <w:pPr>
        <w:pStyle w:val="Title2"/>
        <w:numPr>
          <w:ilvl w:val="1"/>
          <w:numId w:val="16"/>
        </w:numPr>
        <w:jc w:val="left"/>
        <w:rPr>
          <w:sz w:val="32"/>
          <w:szCs w:val="32"/>
        </w:rPr>
      </w:pPr>
      <w:hyperlink r:id="rId61" w:tgtFrame="_blank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http://snhuspyputs.s3-website-us-east-1.amazonaws.com</w:t>
        </w:r>
        <w:r>
          <w:rPr>
            <w:rStyle w:val="awsuiicon-wrapper4c84z16m2q453"/>
            <w:rFonts w:ascii="Roboto" w:hAnsi="Roboto"/>
            <w:color w:val="0000FF"/>
            <w:sz w:val="21"/>
            <w:szCs w:val="21"/>
            <w:u w:val="single"/>
            <w:shd w:val="clear" w:color="auto" w:fill="FFFFFF"/>
          </w:rPr>
          <w:t> </w:t>
        </w:r>
      </w:hyperlink>
    </w:p>
    <w:sectPr w:rsidR="00DB6E78" w:rsidRPr="008C715F">
      <w:headerReference w:type="default" r:id="rId62"/>
      <w:headerReference w:type="first" r:id="rId63"/>
      <w:footnotePr>
        <w:pos w:val="beneathText"/>
      </w:footnotePr>
      <w:pgSz w:w="12240" w:h="15840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A8111A" w14:textId="77777777" w:rsidR="004461B9" w:rsidRDefault="004461B9">
      <w:pPr>
        <w:spacing w:line="240" w:lineRule="auto"/>
      </w:pPr>
      <w:r>
        <w:separator/>
      </w:r>
    </w:p>
    <w:p w14:paraId="01A4CF37" w14:textId="77777777" w:rsidR="004461B9" w:rsidRDefault="004461B9"/>
  </w:endnote>
  <w:endnote w:type="continuationSeparator" w:id="0">
    <w:p w14:paraId="7782799C" w14:textId="77777777" w:rsidR="004461B9" w:rsidRDefault="004461B9">
      <w:pPr>
        <w:spacing w:line="240" w:lineRule="auto"/>
      </w:pPr>
      <w:r>
        <w:continuationSeparator/>
      </w:r>
    </w:p>
    <w:p w14:paraId="63805DDA" w14:textId="77777777" w:rsidR="004461B9" w:rsidRDefault="004461B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26E4C" w14:textId="77777777" w:rsidR="004461B9" w:rsidRDefault="004461B9">
      <w:pPr>
        <w:spacing w:line="240" w:lineRule="auto"/>
      </w:pPr>
      <w:r>
        <w:separator/>
      </w:r>
    </w:p>
    <w:p w14:paraId="763E1C84" w14:textId="77777777" w:rsidR="004461B9" w:rsidRDefault="004461B9"/>
  </w:footnote>
  <w:footnote w:type="continuationSeparator" w:id="0">
    <w:p w14:paraId="6A49469F" w14:textId="77777777" w:rsidR="004461B9" w:rsidRDefault="004461B9">
      <w:pPr>
        <w:spacing w:line="240" w:lineRule="auto"/>
      </w:pPr>
      <w:r>
        <w:continuationSeparator/>
      </w:r>
    </w:p>
    <w:p w14:paraId="182736CD" w14:textId="77777777" w:rsidR="004461B9" w:rsidRDefault="004461B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E06F5" w14:textId="04E9FB08" w:rsidR="00E81978" w:rsidRDefault="00000000">
    <w:pPr>
      <w:pStyle w:val="Header"/>
    </w:pPr>
    <w:sdt>
      <w:sdtPr>
        <w:rPr>
          <w:rStyle w:val="Strong"/>
        </w:rPr>
        <w:alias w:val="Running head"/>
        <w:tag w:val=""/>
        <w:id w:val="12739865"/>
        <w:placeholder>
          <w:docPart w:val="1E68EDDB80BB4F779D42DC0C245A96A1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DefaultParagraphFont"/>
          <w:caps w:val="0"/>
        </w:rPr>
      </w:sdtEndPr>
      <w:sdtContent>
        <w:r w:rsidR="008C715F">
          <w:rPr>
            <w:rStyle w:val="Strong"/>
          </w:rPr>
          <w:t>Project ONe</w:t>
        </w:r>
      </w:sdtContent>
    </w:sdt>
    <w:r w:rsidR="005D3A03">
      <w:rPr>
        <w:rStyle w:val="Strong"/>
      </w:rPr>
      <w:ptab w:relativeTo="margin" w:alignment="right" w:leader="none"/>
    </w:r>
    <w:r w:rsidR="005D3A03">
      <w:rPr>
        <w:rStyle w:val="Strong"/>
      </w:rPr>
      <w:fldChar w:fldCharType="begin"/>
    </w:r>
    <w:r w:rsidR="005D3A03">
      <w:rPr>
        <w:rStyle w:val="Strong"/>
      </w:rPr>
      <w:instrText xml:space="preserve"> PAGE   \* MERGEFORMAT </w:instrText>
    </w:r>
    <w:r w:rsidR="005D3A03">
      <w:rPr>
        <w:rStyle w:val="Strong"/>
      </w:rPr>
      <w:fldChar w:fldCharType="separate"/>
    </w:r>
    <w:r w:rsidR="000D3F41">
      <w:rPr>
        <w:rStyle w:val="Strong"/>
        <w:noProof/>
      </w:rPr>
      <w:t>8</w:t>
    </w:r>
    <w:r w:rsidR="005D3A03">
      <w:rPr>
        <w:rStyle w:val="Strong"/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0350D" w14:textId="0457436E" w:rsidR="00E81978" w:rsidRDefault="008C715F">
    <w:pPr>
      <w:pStyle w:val="Header"/>
      <w:rPr>
        <w:rStyle w:val="Strong"/>
      </w:rPr>
    </w:pPr>
    <w:r>
      <w:t>PROJECT ONE</w:t>
    </w:r>
    <w:r w:rsidR="005D3A03">
      <w:rPr>
        <w:rStyle w:val="Strong"/>
      </w:rPr>
      <w:ptab w:relativeTo="margin" w:alignment="right" w:leader="none"/>
    </w:r>
    <w:r w:rsidR="005D3A03">
      <w:rPr>
        <w:rStyle w:val="Strong"/>
      </w:rPr>
      <w:fldChar w:fldCharType="begin"/>
    </w:r>
    <w:r w:rsidR="005D3A03">
      <w:rPr>
        <w:rStyle w:val="Strong"/>
      </w:rPr>
      <w:instrText xml:space="preserve"> PAGE   \* MERGEFORMAT </w:instrText>
    </w:r>
    <w:r w:rsidR="005D3A03">
      <w:rPr>
        <w:rStyle w:val="Strong"/>
      </w:rPr>
      <w:fldChar w:fldCharType="separate"/>
    </w:r>
    <w:r w:rsidR="000D3F41">
      <w:rPr>
        <w:rStyle w:val="Strong"/>
        <w:noProof/>
      </w:rPr>
      <w:t>1</w:t>
    </w:r>
    <w:r w:rsidR="005D3A03">
      <w:rPr>
        <w:rStyle w:val="Strong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0FB669D9"/>
    <w:multiLevelType w:val="hybridMultilevel"/>
    <w:tmpl w:val="0E3085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5A1099"/>
    <w:multiLevelType w:val="multilevel"/>
    <w:tmpl w:val="4268E1E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4B27D0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D702056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7273740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57522220">
    <w:abstractNumId w:val="9"/>
  </w:num>
  <w:num w:numId="2" w16cid:durableId="740560078">
    <w:abstractNumId w:val="7"/>
  </w:num>
  <w:num w:numId="3" w16cid:durableId="680469720">
    <w:abstractNumId w:val="6"/>
  </w:num>
  <w:num w:numId="4" w16cid:durableId="1698114036">
    <w:abstractNumId w:val="5"/>
  </w:num>
  <w:num w:numId="5" w16cid:durableId="1175192481">
    <w:abstractNumId w:val="4"/>
  </w:num>
  <w:num w:numId="6" w16cid:durableId="589318607">
    <w:abstractNumId w:val="8"/>
  </w:num>
  <w:num w:numId="7" w16cid:durableId="370541081">
    <w:abstractNumId w:val="3"/>
  </w:num>
  <w:num w:numId="8" w16cid:durableId="1986468284">
    <w:abstractNumId w:val="2"/>
  </w:num>
  <w:num w:numId="9" w16cid:durableId="1424105840">
    <w:abstractNumId w:val="1"/>
  </w:num>
  <w:num w:numId="10" w16cid:durableId="682975806">
    <w:abstractNumId w:val="0"/>
  </w:num>
  <w:num w:numId="11" w16cid:durableId="1354574170">
    <w:abstractNumId w:val="9"/>
    <w:lvlOverride w:ilvl="0">
      <w:startOverride w:val="1"/>
    </w:lvlOverride>
  </w:num>
  <w:num w:numId="12" w16cid:durableId="689837509">
    <w:abstractNumId w:val="14"/>
  </w:num>
  <w:num w:numId="13" w16cid:durableId="33506642">
    <w:abstractNumId w:val="12"/>
  </w:num>
  <w:num w:numId="14" w16cid:durableId="1193032595">
    <w:abstractNumId w:val="11"/>
  </w:num>
  <w:num w:numId="15" w16cid:durableId="1874533207">
    <w:abstractNumId w:val="13"/>
  </w:num>
  <w:num w:numId="16" w16cid:durableId="27541235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15F"/>
    <w:rsid w:val="000D3F41"/>
    <w:rsid w:val="000F2D8F"/>
    <w:rsid w:val="00107118"/>
    <w:rsid w:val="002B1814"/>
    <w:rsid w:val="00355DCA"/>
    <w:rsid w:val="00366C77"/>
    <w:rsid w:val="003D70E9"/>
    <w:rsid w:val="003F4FA2"/>
    <w:rsid w:val="004461B9"/>
    <w:rsid w:val="004E75AA"/>
    <w:rsid w:val="005441A1"/>
    <w:rsid w:val="00551A02"/>
    <w:rsid w:val="005534FA"/>
    <w:rsid w:val="005D3A03"/>
    <w:rsid w:val="006B0F3B"/>
    <w:rsid w:val="007A4196"/>
    <w:rsid w:val="007F39CA"/>
    <w:rsid w:val="008002C0"/>
    <w:rsid w:val="008C5323"/>
    <w:rsid w:val="008C715F"/>
    <w:rsid w:val="009A6A3B"/>
    <w:rsid w:val="00A43A88"/>
    <w:rsid w:val="00AB6993"/>
    <w:rsid w:val="00B823AA"/>
    <w:rsid w:val="00BA45DB"/>
    <w:rsid w:val="00BF4184"/>
    <w:rsid w:val="00C0601E"/>
    <w:rsid w:val="00C16925"/>
    <w:rsid w:val="00C31D30"/>
    <w:rsid w:val="00CD3E7B"/>
    <w:rsid w:val="00CD6E39"/>
    <w:rsid w:val="00CF6E91"/>
    <w:rsid w:val="00D12172"/>
    <w:rsid w:val="00D85B68"/>
    <w:rsid w:val="00D97516"/>
    <w:rsid w:val="00DB6E78"/>
    <w:rsid w:val="00DD3FCB"/>
    <w:rsid w:val="00E04252"/>
    <w:rsid w:val="00E6004D"/>
    <w:rsid w:val="00E81978"/>
    <w:rsid w:val="00F379B7"/>
    <w:rsid w:val="00F525FA"/>
    <w:rsid w:val="00FB2477"/>
    <w:rsid w:val="00FF2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E3CC57"/>
  <w15:chartTrackingRefBased/>
  <w15:docId w15:val="{10558A42-5B4E-4387-A705-005520669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F41"/>
    <w:rPr>
      <w:kern w:val="24"/>
    </w:rPr>
  </w:style>
  <w:style w:type="paragraph" w:styleId="Heading1">
    <w:name w:val="heading 1"/>
    <w:basedOn w:val="Normal"/>
    <w:next w:val="Normal"/>
    <w:link w:val="Heading1Char"/>
    <w:uiPriority w:val="4"/>
    <w:qFormat/>
    <w:rsid w:val="009A6A3B"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9A6A3B"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rsid w:val="00C31D30"/>
    <w:pPr>
      <w:keepNext/>
      <w:keepLines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rsid w:val="00C31D30"/>
    <w:pPr>
      <w:keepNext/>
      <w:keepLines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rsid w:val="00C31D30"/>
    <w:pPr>
      <w:keepNext/>
      <w:keepLines/>
      <w:outlineLvl w:val="4"/>
    </w:pPr>
    <w:rPr>
      <w:rFonts w:asciiTheme="majorHAnsi" w:eastAsiaTheme="majorEastAsia" w:hAnsiTheme="majorHAnsi" w:cstheme="majorBidi"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9A6A3B"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9A6A3B"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9A6A3B"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2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9A6A3B"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uiPriority w:val="2"/>
    <w:qFormat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character" w:styleId="PlaceholderText">
    <w:name w:val="Placeholder Text"/>
    <w:basedOn w:val="DefaultParagraphFont"/>
    <w:uiPriority w:val="99"/>
    <w:semiHidden/>
    <w:rsid w:val="005D3A03"/>
    <w:rPr>
      <w:color w:val="404040" w:themeColor="text1" w:themeTint="BF"/>
    </w:rPr>
  </w:style>
  <w:style w:type="paragraph" w:styleId="NoSpacing">
    <w:name w:val="No Spacing"/>
    <w:aliases w:val="No Indent"/>
    <w:uiPriority w:val="3"/>
    <w:qFormat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b/>
      <w:bCs/>
      <w:kern w:val="24"/>
    </w:rPr>
  </w:style>
  <w:style w:type="paragraph" w:styleId="Title">
    <w:name w:val="Title"/>
    <w:basedOn w:val="Normal"/>
    <w:link w:val="TitleChar"/>
    <w:qFormat/>
    <w:pPr>
      <w:spacing w:before="2400"/>
      <w:ind w:firstLine="0"/>
      <w:contextualSpacing/>
      <w:jc w:val="center"/>
    </w:pPr>
    <w:rPr>
      <w:rFonts w:asciiTheme="majorHAnsi" w:eastAsiaTheme="majorEastAsia" w:hAnsiTheme="majorHAnsi" w:cstheme="majorBidi"/>
    </w:rPr>
  </w:style>
  <w:style w:type="character" w:customStyle="1" w:styleId="TitleChar">
    <w:name w:val="Title Char"/>
    <w:basedOn w:val="DefaultParagraphFont"/>
    <w:link w:val="Title"/>
    <w:rsid w:val="008C5323"/>
    <w:rPr>
      <w:rFonts w:asciiTheme="majorHAnsi" w:eastAsiaTheme="majorEastAsia" w:hAnsiTheme="majorHAnsi" w:cstheme="majorBidi"/>
      <w:kern w:val="24"/>
    </w:rPr>
  </w:style>
  <w:style w:type="character" w:styleId="Emphasis">
    <w:name w:val="Emphasis"/>
    <w:basedOn w:val="DefaultParagraphFont"/>
    <w:uiPriority w:val="4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4"/>
    <w:rsid w:val="00C31D30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4Char">
    <w:name w:val="Heading 4 Char"/>
    <w:basedOn w:val="DefaultParagraphFont"/>
    <w:link w:val="Heading4"/>
    <w:uiPriority w:val="4"/>
    <w:rsid w:val="00C31D30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Heading5Char">
    <w:name w:val="Heading 5 Char"/>
    <w:basedOn w:val="DefaultParagraphFont"/>
    <w:link w:val="Heading5"/>
    <w:uiPriority w:val="4"/>
    <w:rsid w:val="00C31D30"/>
    <w:rPr>
      <w:rFonts w:asciiTheme="majorHAnsi" w:eastAsiaTheme="majorEastAsia" w:hAnsiTheme="majorHAnsi" w:cstheme="majorBidi"/>
      <w:i/>
      <w:iCs/>
      <w:kern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002"/>
    <w:rPr>
      <w:rFonts w:ascii="Segoe UI" w:hAnsi="Segoe UI" w:cs="Segoe UI"/>
      <w:kern w:val="24"/>
      <w:sz w:val="22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rsid w:val="009A6A3B"/>
    <w:pPr>
      <w:pBdr>
        <w:top w:val="single" w:sz="2" w:space="10" w:color="595959" w:themeColor="text1" w:themeTint="A6" w:shadow="1"/>
        <w:left w:val="single" w:sz="2" w:space="10" w:color="595959" w:themeColor="text1" w:themeTint="A6" w:shadow="1"/>
        <w:bottom w:val="single" w:sz="2" w:space="10" w:color="595959" w:themeColor="text1" w:themeTint="A6" w:shadow="1"/>
        <w:right w:val="single" w:sz="2" w:space="10" w:color="595959" w:themeColor="text1" w:themeTint="A6" w:shadow="1"/>
      </w:pBdr>
      <w:ind w:left="1152" w:right="1152" w:firstLine="0"/>
    </w:pPr>
    <w:rPr>
      <w:i/>
      <w:iCs/>
      <w:color w:val="595959" w:themeColor="text1" w:themeTint="A6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F2002"/>
    <w:pPr>
      <w:spacing w:after="120"/>
      <w:ind w:firstLine="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F2002"/>
    <w:rPr>
      <w:kern w:val="24"/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F2002"/>
    <w:pPr>
      <w:spacing w:after="120"/>
      <w:ind w:left="360" w:firstLine="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F2002"/>
    <w:rPr>
      <w:kern w:val="24"/>
      <w:sz w:val="22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F2002"/>
    <w:pPr>
      <w:spacing w:after="200" w:line="240" w:lineRule="auto"/>
      <w:ind w:firstLine="0"/>
    </w:pPr>
    <w:rPr>
      <w:i/>
      <w:iCs/>
      <w:color w:val="000000" w:themeColor="text2"/>
      <w:sz w:val="2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2002"/>
    <w:pPr>
      <w:spacing w:line="240" w:lineRule="auto"/>
      <w:ind w:firstLine="0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2002"/>
    <w:rPr>
      <w:kern w:val="24"/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F2002"/>
    <w:rPr>
      <w:rFonts w:ascii="Segoe UI" w:hAnsi="Segoe UI" w:cs="Segoe UI"/>
      <w:kern w:val="24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F2002"/>
    <w:pPr>
      <w:spacing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F2002"/>
    <w:rPr>
      <w:kern w:val="24"/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FF2002"/>
    <w:pPr>
      <w:spacing w:line="240" w:lineRule="auto"/>
      <w:ind w:firstLine="0"/>
    </w:pPr>
    <w:rPr>
      <w:rFonts w:asciiTheme="majorHAnsi" w:eastAsiaTheme="majorEastAsia" w:hAnsiTheme="majorHAnsi" w:cstheme="majorBidi"/>
      <w:sz w:val="22"/>
      <w:szCs w:val="20"/>
    </w:rPr>
  </w:style>
  <w:style w:type="paragraph" w:styleId="Footer">
    <w:name w:val="footer"/>
    <w:basedOn w:val="Normal"/>
    <w:link w:val="FooterChar"/>
    <w:uiPriority w:val="99"/>
    <w:unhideWhenUsed/>
    <w:rsid w:val="008002C0"/>
    <w:pPr>
      <w:spacing w:line="240" w:lineRule="auto"/>
      <w:ind w:firstLine="0"/>
    </w:pPr>
  </w:style>
  <w:style w:type="character" w:customStyle="1" w:styleId="FooterChar">
    <w:name w:val="Footer Char"/>
    <w:basedOn w:val="DefaultParagraphFont"/>
    <w:link w:val="Footer"/>
    <w:uiPriority w:val="99"/>
    <w:rsid w:val="008002C0"/>
    <w:rPr>
      <w:kern w:val="24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2002"/>
    <w:rPr>
      <w:rFonts w:asciiTheme="majorHAnsi" w:eastAsiaTheme="majorEastAsia" w:hAnsiTheme="majorHAnsi" w:cstheme="majorBidi"/>
      <w:color w:val="272727" w:themeColor="text1" w:themeTint="D8"/>
      <w:kern w:val="24"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2002"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2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D3A03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D3A03"/>
    <w:rPr>
      <w:i/>
      <w:iCs/>
      <w:color w:val="404040" w:themeColor="text1" w:themeTint="BF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rsid w:val="00FF200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F2002"/>
    <w:rPr>
      <w:rFonts w:ascii="Consolas" w:hAnsi="Consolas" w:cs="Consolas"/>
      <w:kern w:val="24"/>
      <w:sz w:val="22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5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rsid w:val="00BF4184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rPr>
        <w:rFonts w:asciiTheme="majorHAnsi" w:hAnsiTheme="majorHAnsi"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39"/>
    <w:qFormat/>
    <w:pPr>
      <w:spacing w:before="240"/>
      <w:ind w:firstLine="0"/>
      <w:contextualSpacing/>
    </w:pPr>
  </w:style>
  <w:style w:type="table" w:styleId="PlainTable1">
    <w:name w:val="Plain Table 1"/>
    <w:basedOn w:val="TableNormal"/>
    <w:uiPriority w:val="41"/>
    <w:rsid w:val="00E6004D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FF2002"/>
    <w:rPr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rsid w:val="00FF2002"/>
    <w:pPr>
      <w:spacing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F2002"/>
    <w:rPr>
      <w:kern w:val="24"/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5D3A03"/>
    <w:rPr>
      <w:i/>
      <w:iCs/>
      <w:color w:val="373737" w:themeColor="accent1" w:themeShade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BA45DB"/>
    <w:rPr>
      <w:b/>
      <w:bCs/>
      <w:caps w:val="0"/>
      <w:smallCaps/>
      <w:color w:val="595959" w:themeColor="text1" w:themeTint="A6"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A6A3B"/>
    <w:pPr>
      <w:spacing w:before="240"/>
      <w:ind w:firstLine="720"/>
      <w:jc w:val="left"/>
      <w:outlineLvl w:val="9"/>
    </w:pPr>
    <w:rPr>
      <w:bCs w:val="0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9A6A3B"/>
    <w:rPr>
      <w:color w:val="595959" w:themeColor="text1" w:themeTint="A6"/>
      <w:u w:val="single"/>
    </w:rPr>
  </w:style>
  <w:style w:type="paragraph" w:customStyle="1" w:styleId="Title2">
    <w:name w:val="Title 2"/>
    <w:basedOn w:val="Normal"/>
    <w:uiPriority w:val="1"/>
    <w:qFormat/>
    <w:rsid w:val="00B823AA"/>
    <w:pPr>
      <w:ind w:firstLine="0"/>
      <w:jc w:val="center"/>
    </w:pPr>
  </w:style>
  <w:style w:type="character" w:styleId="Hyperlink">
    <w:name w:val="Hyperlink"/>
    <w:basedOn w:val="DefaultParagraphFont"/>
    <w:uiPriority w:val="99"/>
    <w:unhideWhenUsed/>
    <w:rsid w:val="00107118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7118"/>
    <w:rPr>
      <w:color w:val="605E5C"/>
      <w:shd w:val="clear" w:color="auto" w:fill="E1DFDD"/>
    </w:rPr>
  </w:style>
  <w:style w:type="character" w:customStyle="1" w:styleId="awsuiicon-wrapper4c84z16m2q453">
    <w:name w:val="awsui_icon-wrapper_4c84z_16m2q_453"/>
    <w:basedOn w:val="DefaultParagraphFont"/>
    <w:rsid w:val="00DB6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://snhuspyputs.s3-website-us-east-1.amazonaws.com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61qkx2tgr5.execute-api.us-east-1.amazonaws.com/API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yperlink" Target="https://61qkx2tgr5.execute-api.us-east-1.amazonaws.com/API" TargetMode="External"/><Relationship Id="rId65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erch\AppData\Roaming\Microsoft\Templates\APA%20style%20report%20(6th%20editio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FD16763CD7C4965B6DEA3CC2A3319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703D73-FEE5-48E2-BBCA-2265CF5C7E7F}"/>
      </w:docPartPr>
      <w:docPartBody>
        <w:p w:rsidR="00000000" w:rsidRDefault="00000000">
          <w:pPr>
            <w:pStyle w:val="DFD16763CD7C4965B6DEA3CC2A3319CA"/>
          </w:pPr>
          <w:r>
            <w:t>[Title Here, up to 12 Words, on One to Two Lines]</w:t>
          </w:r>
        </w:p>
      </w:docPartBody>
    </w:docPart>
    <w:docPart>
      <w:docPartPr>
        <w:name w:val="1E68EDDB80BB4F779D42DC0C245A96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D3AE9A-4804-4F3E-AB79-5B73FAE5A19B}"/>
      </w:docPartPr>
      <w:docPartBody>
        <w:p w:rsidR="00000000" w:rsidRDefault="00000000">
          <w:pPr>
            <w:pStyle w:val="1E68EDDB80BB4F779D42DC0C245A96A1"/>
          </w:pPr>
          <w:r w:rsidRPr="005D3A03">
            <w:t>Figures title: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76A"/>
    <w:rsid w:val="009C0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FD16763CD7C4965B6DEA3CC2A3319CA">
    <w:name w:val="DFD16763CD7C4965B6DEA3CC2A3319CA"/>
  </w:style>
  <w:style w:type="paragraph" w:customStyle="1" w:styleId="F5A60E3A50F64C59A136F17344C6A653">
    <w:name w:val="F5A60E3A50F64C59A136F17344C6A653"/>
  </w:style>
  <w:style w:type="paragraph" w:customStyle="1" w:styleId="177FCB5774684EB2A0E51551AB14CF3F">
    <w:name w:val="177FCB5774684EB2A0E51551AB14CF3F"/>
  </w:style>
  <w:style w:type="paragraph" w:customStyle="1" w:styleId="DE94D69C9F2D4504B01641D9929E7532">
    <w:name w:val="DE94D69C9F2D4504B01641D9929E7532"/>
  </w:style>
  <w:style w:type="paragraph" w:customStyle="1" w:styleId="0F35CC32ADE944069E52BDB87EDC02FD">
    <w:name w:val="0F35CC32ADE944069E52BDB87EDC02FD"/>
  </w:style>
  <w:style w:type="paragraph" w:customStyle="1" w:styleId="4DD4BBA385BD42C3A63036D9A92E4A1B">
    <w:name w:val="4DD4BBA385BD42C3A63036D9A92E4A1B"/>
  </w:style>
  <w:style w:type="character" w:styleId="Emphasis">
    <w:name w:val="Emphasis"/>
    <w:basedOn w:val="DefaultParagraphFont"/>
    <w:uiPriority w:val="4"/>
    <w:unhideWhenUsed/>
    <w:qFormat/>
    <w:rPr>
      <w:i/>
      <w:iCs/>
    </w:rPr>
  </w:style>
  <w:style w:type="paragraph" w:customStyle="1" w:styleId="FC8CA975813C45EE85FAA1DF5774E197">
    <w:name w:val="FC8CA975813C45EE85FAA1DF5774E197"/>
  </w:style>
  <w:style w:type="paragraph" w:customStyle="1" w:styleId="082EC678FF1442DCB73FB204CEC965B0">
    <w:name w:val="082EC678FF1442DCB73FB204CEC965B0"/>
  </w:style>
  <w:style w:type="paragraph" w:customStyle="1" w:styleId="687BEE617F694208BCDE2AC6507086BF">
    <w:name w:val="687BEE617F694208BCDE2AC6507086BF"/>
  </w:style>
  <w:style w:type="paragraph" w:customStyle="1" w:styleId="5C2843638B0B4E4D9310B05CB859060D">
    <w:name w:val="5C2843638B0B4E4D9310B05CB859060D"/>
  </w:style>
  <w:style w:type="paragraph" w:customStyle="1" w:styleId="EEF682C5DDF34E5CB60758A14F7EF4CE">
    <w:name w:val="EEF682C5DDF34E5CB60758A14F7EF4CE"/>
  </w:style>
  <w:style w:type="paragraph" w:customStyle="1" w:styleId="59EE5F4011AF43689BB44DCBDB28B4A8">
    <w:name w:val="59EE5F4011AF43689BB44DCBDB28B4A8"/>
  </w:style>
  <w:style w:type="paragraph" w:customStyle="1" w:styleId="F3CD36C3D5C7446998FC63AC3BF496A2">
    <w:name w:val="F3CD36C3D5C7446998FC63AC3BF496A2"/>
  </w:style>
  <w:style w:type="paragraph" w:customStyle="1" w:styleId="A7C84797F3DE4CABA7E5219848FEA918">
    <w:name w:val="A7C84797F3DE4CABA7E5219848FEA918"/>
  </w:style>
  <w:style w:type="paragraph" w:customStyle="1" w:styleId="D4A9A933D6CA440D8499359E1F285A9D">
    <w:name w:val="D4A9A933D6CA440D8499359E1F285A9D"/>
  </w:style>
  <w:style w:type="paragraph" w:customStyle="1" w:styleId="6830B7F9B14949C19F30BC2049862AB2">
    <w:name w:val="6830B7F9B14949C19F30BC2049862AB2"/>
  </w:style>
  <w:style w:type="paragraph" w:customStyle="1" w:styleId="B295B75591FF4D078EC98A38B1113F27">
    <w:name w:val="B295B75591FF4D078EC98A38B1113F27"/>
  </w:style>
  <w:style w:type="paragraph" w:customStyle="1" w:styleId="68DB5CABFF5945A4BA5C422B6F142D09">
    <w:name w:val="68DB5CABFF5945A4BA5C422B6F142D09"/>
  </w:style>
  <w:style w:type="paragraph" w:customStyle="1" w:styleId="FD4B44AC69C3466E854F7FF9FB217BCD">
    <w:name w:val="FD4B44AC69C3466E854F7FF9FB217BCD"/>
  </w:style>
  <w:style w:type="paragraph" w:customStyle="1" w:styleId="1DA1C59D9E57471A8BB2AEAD6800AFE3">
    <w:name w:val="1DA1C59D9E57471A8BB2AEAD6800AFE3"/>
  </w:style>
  <w:style w:type="paragraph" w:customStyle="1" w:styleId="21EF33C579C6489098F1933C93E0A6A8">
    <w:name w:val="21EF33C579C6489098F1933C93E0A6A8"/>
  </w:style>
  <w:style w:type="paragraph" w:customStyle="1" w:styleId="74C486005E5744DEA6A978A1519E8C37">
    <w:name w:val="74C486005E5744DEA6A978A1519E8C37"/>
  </w:style>
  <w:style w:type="paragraph" w:customStyle="1" w:styleId="3973290C96DD4430BF3E32AC4AF413BE">
    <w:name w:val="3973290C96DD4430BF3E32AC4AF413BE"/>
  </w:style>
  <w:style w:type="paragraph" w:customStyle="1" w:styleId="0BA0C2318E954EFAB3389DA3B2E3A268">
    <w:name w:val="0BA0C2318E954EFAB3389DA3B2E3A268"/>
  </w:style>
  <w:style w:type="paragraph" w:customStyle="1" w:styleId="3BFEF1CFE9F6462B86863D0FECFC68C7">
    <w:name w:val="3BFEF1CFE9F6462B86863D0FECFC68C7"/>
  </w:style>
  <w:style w:type="paragraph" w:customStyle="1" w:styleId="330CE3FDF882479D8A60F6D04B0E0035">
    <w:name w:val="330CE3FDF882479D8A60F6D04B0E0035"/>
  </w:style>
  <w:style w:type="paragraph" w:customStyle="1" w:styleId="E5F9E75D76684E6AA36E401544E1ECC8">
    <w:name w:val="E5F9E75D76684E6AA36E401544E1ECC8"/>
  </w:style>
  <w:style w:type="paragraph" w:customStyle="1" w:styleId="282D3B8FBA8242AA8D09172A1383A562">
    <w:name w:val="282D3B8FBA8242AA8D09172A1383A562"/>
  </w:style>
  <w:style w:type="paragraph" w:customStyle="1" w:styleId="EB2E5129E18C49A49E45CE712670D1DA">
    <w:name w:val="EB2E5129E18C49A49E45CE712670D1DA"/>
  </w:style>
  <w:style w:type="paragraph" w:customStyle="1" w:styleId="6AB359050DAE479EA920D78D1063D20F">
    <w:name w:val="6AB359050DAE479EA920D78D1063D20F"/>
  </w:style>
  <w:style w:type="paragraph" w:customStyle="1" w:styleId="7A0AD50DDFCF4EC28C0ECDA8766CA325">
    <w:name w:val="7A0AD50DDFCF4EC28C0ECDA8766CA325"/>
  </w:style>
  <w:style w:type="paragraph" w:customStyle="1" w:styleId="B4159059878C467F9F0AF0CEE8EE26CC">
    <w:name w:val="B4159059878C467F9F0AF0CEE8EE26CC"/>
  </w:style>
  <w:style w:type="paragraph" w:customStyle="1" w:styleId="51280ACDC7DE4D9AAB4607FC260D4F84">
    <w:name w:val="51280ACDC7DE4D9AAB4607FC260D4F84"/>
  </w:style>
  <w:style w:type="paragraph" w:customStyle="1" w:styleId="A2524D9B669243F3B5EA584E7F517E73">
    <w:name w:val="A2524D9B669243F3B5EA584E7F517E73"/>
  </w:style>
  <w:style w:type="paragraph" w:customStyle="1" w:styleId="2620C23238BB4376864B7FF516700D88">
    <w:name w:val="2620C23238BB4376864B7FF516700D88"/>
  </w:style>
  <w:style w:type="paragraph" w:customStyle="1" w:styleId="2E217FBBBF424179884BC849C5CB197A">
    <w:name w:val="2E217FBBBF424179884BC849C5CB197A"/>
  </w:style>
  <w:style w:type="paragraph" w:customStyle="1" w:styleId="8F48A663498341AEAACE67F64CEB2DA2">
    <w:name w:val="8F48A663498341AEAACE67F64CEB2DA2"/>
  </w:style>
  <w:style w:type="paragraph" w:customStyle="1" w:styleId="BCCB0B6F7D4B47CCAB52FDC3AD1A716E">
    <w:name w:val="BCCB0B6F7D4B47CCAB52FDC3AD1A716E"/>
  </w:style>
  <w:style w:type="paragraph" w:customStyle="1" w:styleId="053B8D123F0C403AA04B65FC45797EE6">
    <w:name w:val="053B8D123F0C403AA04B65FC45797EE6"/>
  </w:style>
  <w:style w:type="paragraph" w:customStyle="1" w:styleId="5C210E21FEA24ED382EE01295F6BCAAD">
    <w:name w:val="5C210E21FEA24ED382EE01295F6BCAAD"/>
  </w:style>
  <w:style w:type="paragraph" w:customStyle="1" w:styleId="841B2B8D1F984FDE88666140FC55A6A4">
    <w:name w:val="841B2B8D1F984FDE88666140FC55A6A4"/>
  </w:style>
  <w:style w:type="paragraph" w:customStyle="1" w:styleId="EE5E5E9AB5174846AA5E6B0B42ADBD6B">
    <w:name w:val="EE5E5E9AB5174846AA5E6B0B42ADBD6B"/>
  </w:style>
  <w:style w:type="paragraph" w:customStyle="1" w:styleId="E8FF0CE7F67B4B13B1FF672BA62729F3">
    <w:name w:val="E8FF0CE7F67B4B13B1FF672BA62729F3"/>
  </w:style>
  <w:style w:type="paragraph" w:customStyle="1" w:styleId="2C32FA3B247C406F889F5BBC58F42A11">
    <w:name w:val="2C32FA3B247C406F889F5BBC58F42A11"/>
  </w:style>
  <w:style w:type="paragraph" w:customStyle="1" w:styleId="7ECF1EA10AE34A20A20394164C0C570B">
    <w:name w:val="7ECF1EA10AE34A20A20394164C0C570B"/>
  </w:style>
  <w:style w:type="paragraph" w:customStyle="1" w:styleId="8CB27DD611FF40ABB3891905CD4E0BCE">
    <w:name w:val="8CB27DD611FF40ABB3891905CD4E0BCE"/>
  </w:style>
  <w:style w:type="paragraph" w:customStyle="1" w:styleId="45DD99D47FE940BBA6B2158BAD398569">
    <w:name w:val="45DD99D47FE940BBA6B2158BAD398569"/>
  </w:style>
  <w:style w:type="paragraph" w:customStyle="1" w:styleId="A5206AC65B594FDBB8C24EC647BC9891">
    <w:name w:val="A5206AC65B594FDBB8C24EC647BC9891"/>
  </w:style>
  <w:style w:type="paragraph" w:customStyle="1" w:styleId="E298FE1D487543CBA869986996C0892E">
    <w:name w:val="E298FE1D487543CBA869986996C0892E"/>
  </w:style>
  <w:style w:type="paragraph" w:customStyle="1" w:styleId="98F158DBC68742B099CFEA0A4C52D667">
    <w:name w:val="98F158DBC68742B099CFEA0A4C52D667"/>
  </w:style>
  <w:style w:type="paragraph" w:customStyle="1" w:styleId="5842B91A6A404F098449B0F321348FC2">
    <w:name w:val="5842B91A6A404F098449B0F321348FC2"/>
  </w:style>
  <w:style w:type="paragraph" w:customStyle="1" w:styleId="CCAA41A51DF34FE483586234089EEF86">
    <w:name w:val="CCAA41A51DF34FE483586234089EEF86"/>
  </w:style>
  <w:style w:type="paragraph" w:customStyle="1" w:styleId="A78FF14DC3CE4C139902CC89E6663BF2">
    <w:name w:val="A78FF14DC3CE4C139902CC89E6663BF2"/>
  </w:style>
  <w:style w:type="paragraph" w:customStyle="1" w:styleId="1E461B41ACA54EC79936993086321FAE">
    <w:name w:val="1E461B41ACA54EC79936993086321FAE"/>
  </w:style>
  <w:style w:type="paragraph" w:customStyle="1" w:styleId="B160D2E0024E422B8BE95B12EF08049D">
    <w:name w:val="B160D2E0024E422B8BE95B12EF08049D"/>
  </w:style>
  <w:style w:type="paragraph" w:customStyle="1" w:styleId="AEFB9DD68F2E4276A4A14108FAB03F69">
    <w:name w:val="AEFB9DD68F2E4276A4A14108FAB03F69"/>
  </w:style>
  <w:style w:type="paragraph" w:customStyle="1" w:styleId="5887951D8E4447389888D3651D7AA82C">
    <w:name w:val="5887951D8E4447389888D3651D7AA82C"/>
  </w:style>
  <w:style w:type="paragraph" w:customStyle="1" w:styleId="7288ECEE94FB4DA6A3450223B9DB7B63">
    <w:name w:val="7288ECEE94FB4DA6A3450223B9DB7B63"/>
  </w:style>
  <w:style w:type="paragraph" w:customStyle="1" w:styleId="437CC6E4FE384A558FFCCE4CCB8709BD">
    <w:name w:val="437CC6E4FE384A558FFCCE4CCB8709BD"/>
  </w:style>
  <w:style w:type="paragraph" w:customStyle="1" w:styleId="611546B55F4B45FFAB813673133CD9EC">
    <w:name w:val="611546B55F4B45FFAB813673133CD9EC"/>
  </w:style>
  <w:style w:type="paragraph" w:customStyle="1" w:styleId="25D64008BE0D43A28876FF13DF10B855">
    <w:name w:val="25D64008BE0D43A28876FF13DF10B855"/>
  </w:style>
  <w:style w:type="paragraph" w:customStyle="1" w:styleId="1E68EDDB80BB4F779D42DC0C245A96A1">
    <w:name w:val="1E68EDDB80BB4F779D42DC0C245A96A1"/>
  </w:style>
  <w:style w:type="paragraph" w:customStyle="1" w:styleId="D8FCB3AB1E064D19965353A0AE235A62">
    <w:name w:val="D8FCB3AB1E064D19965353A0AE235A6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SelectedStyle="\APASixthEditionOfficeOnline.xsl" StyleName="APA" Version="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1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2</b:RefOrder>
  </b:Source>
</b:Sources>
</file>

<file path=customXml/item2.xml><?xml version="1.0" encoding="utf-8"?>
<CoverPageProperties xmlns="http://schemas.microsoft.com/office/2006/coverPageProps">
  <PublishDate/>
  <Abstract>Project ONe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82DBADFB-1DDD-494B-BD57-A57FFC80C60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APA style report (6th edition)</Template>
  <TotalTime>149</TotalTime>
  <Pages>27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One
CS 470 Full Stack Development II</vt:lpstr>
    </vt:vector>
  </TitlesOfParts>
  <Company/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One
CS 470 Full Stack Development II</dc:title>
  <dc:subject/>
  <dc:creator>SercH MateoS</dc:creator>
  <cp:keywords/>
  <dc:description/>
  <cp:lastModifiedBy>SercH MateoS</cp:lastModifiedBy>
  <cp:revision>5</cp:revision>
  <dcterms:created xsi:type="dcterms:W3CDTF">2023-04-04T13:56:00Z</dcterms:created>
  <dcterms:modified xsi:type="dcterms:W3CDTF">2023-04-04T17:19:00Z</dcterms:modified>
</cp:coreProperties>
</file>